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45037" w14:textId="77777777" w:rsidR="00B22F04" w:rsidRPr="00E74212" w:rsidRDefault="00B22F04" w:rsidP="00C96A27">
      <w:pPr>
        <w:spacing w:after="0" w:line="240" w:lineRule="auto"/>
        <w:rPr>
          <w:rFonts w:cstheme="minorHAnsi"/>
          <w:lang w:val="en-GB"/>
        </w:rPr>
      </w:pPr>
      <w:r w:rsidRPr="00E74212">
        <w:rPr>
          <w:rFonts w:cstheme="minorHAnsi"/>
          <w:b/>
          <w:lang w:val="en-GB"/>
        </w:rPr>
        <w:t>Name:</w:t>
      </w:r>
      <w:r w:rsidRPr="00E74212">
        <w:rPr>
          <w:rFonts w:cstheme="minorHAnsi"/>
          <w:lang w:val="en-GB"/>
        </w:rPr>
        <w:t xml:space="preserve"> </w:t>
      </w:r>
      <w:r w:rsidR="00E74212" w:rsidRPr="00E74212">
        <w:rPr>
          <w:rStyle w:val="normaltextrun"/>
          <w:rFonts w:cstheme="minorHAnsi"/>
          <w:color w:val="000000"/>
          <w:shd w:val="clear" w:color="auto" w:fill="FFFFFF"/>
        </w:rPr>
        <w:t>Fe-</w:t>
      </w:r>
      <w:r w:rsidR="00E74212" w:rsidRPr="00E74212">
        <w:rPr>
          <w:rStyle w:val="spellingerror"/>
          <w:rFonts w:cstheme="minorHAnsi"/>
          <w:color w:val="000000"/>
          <w:shd w:val="clear" w:color="auto" w:fill="FFFFFF"/>
        </w:rPr>
        <w:t>eze</w:t>
      </w:r>
      <w:r w:rsidR="00E74212" w:rsidRPr="00E74212">
        <w:rPr>
          <w:rStyle w:val="normaltextrun"/>
          <w:rFonts w:cstheme="minorHAnsi"/>
          <w:color w:val="000000"/>
          <w:shd w:val="clear" w:color="auto" w:fill="FFFFFF"/>
        </w:rPr>
        <w:t> </w:t>
      </w:r>
      <w:r w:rsidR="00E74212" w:rsidRPr="00E74212">
        <w:rPr>
          <w:rStyle w:val="spellingerror"/>
          <w:rFonts w:cstheme="minorHAnsi"/>
          <w:color w:val="000000"/>
          <w:shd w:val="clear" w:color="auto" w:fill="FFFFFF"/>
        </w:rPr>
        <w:t>Anyafulu</w:t>
      </w:r>
    </w:p>
    <w:p w14:paraId="5B463B00" w14:textId="77777777" w:rsidR="00B22F04" w:rsidRPr="00E74212" w:rsidRDefault="00DD173D" w:rsidP="00B22F04">
      <w:pPr>
        <w:spacing w:after="0" w:line="240" w:lineRule="auto"/>
        <w:rPr>
          <w:rFonts w:cstheme="minorHAnsi"/>
          <w:lang w:val="en-GB"/>
        </w:rPr>
      </w:pPr>
      <w:r w:rsidRPr="00E74212">
        <w:rPr>
          <w:rFonts w:cstheme="minorHAnsi"/>
          <w:b/>
          <w:lang w:val="en-GB"/>
        </w:rPr>
        <w:t xml:space="preserve">Programme: </w:t>
      </w:r>
      <w:r w:rsidR="00E74212" w:rsidRPr="00E74212">
        <w:rPr>
          <w:rStyle w:val="normaltextrun"/>
          <w:rFonts w:cstheme="minorHAnsi"/>
          <w:color w:val="000000"/>
          <w:shd w:val="clear" w:color="auto" w:fill="FFFFFF"/>
        </w:rPr>
        <w:t>MEng Electrical and Electronics Engineering</w:t>
      </w:r>
      <w:r w:rsidR="00E74212" w:rsidRPr="00E74212">
        <w:rPr>
          <w:rStyle w:val="eop"/>
          <w:rFonts w:cstheme="minorHAnsi"/>
          <w:color w:val="000000"/>
          <w:shd w:val="clear" w:color="auto" w:fill="FFFFFF"/>
        </w:rPr>
        <w:t> </w:t>
      </w:r>
    </w:p>
    <w:p w14:paraId="305253DB" w14:textId="77777777" w:rsidR="00DD173D" w:rsidRPr="00E74212" w:rsidRDefault="00DD173D" w:rsidP="00B22F04">
      <w:pPr>
        <w:spacing w:after="0" w:line="240" w:lineRule="auto"/>
        <w:rPr>
          <w:rFonts w:cstheme="minorHAnsi"/>
          <w:lang w:val="en-GB"/>
        </w:rPr>
      </w:pPr>
      <w:r w:rsidRPr="00E74212">
        <w:rPr>
          <w:rFonts w:cstheme="minorHAnsi"/>
          <w:b/>
          <w:lang w:val="en-GB"/>
        </w:rPr>
        <w:t xml:space="preserve">Part: </w:t>
      </w:r>
      <w:r w:rsidR="00E00CE5" w:rsidRPr="00F61628">
        <w:rPr>
          <w:rFonts w:cstheme="minorHAnsi"/>
          <w:bCs/>
          <w:lang w:val="en-GB"/>
        </w:rPr>
        <w:t>4</w:t>
      </w:r>
    </w:p>
    <w:p w14:paraId="6167BEC4" w14:textId="77777777" w:rsidR="00C96A27" w:rsidRPr="00E74212" w:rsidRDefault="00DD173D" w:rsidP="00C96A27">
      <w:pPr>
        <w:spacing w:after="0" w:line="240" w:lineRule="auto"/>
        <w:rPr>
          <w:rFonts w:cstheme="minorHAnsi"/>
          <w:lang w:val="en-GB"/>
        </w:rPr>
      </w:pPr>
      <w:r w:rsidRPr="00E74212">
        <w:rPr>
          <w:rFonts w:cstheme="minorHAnsi"/>
          <w:b/>
          <w:lang w:val="en-GB"/>
        </w:rPr>
        <w:t>Project</w:t>
      </w:r>
      <w:r w:rsidR="00E00CE5" w:rsidRPr="00E74212">
        <w:rPr>
          <w:rFonts w:cstheme="minorHAnsi"/>
          <w:b/>
          <w:lang w:val="en-GB"/>
        </w:rPr>
        <w:t xml:space="preserve"> Role</w:t>
      </w:r>
      <w:r w:rsidRPr="00E74212">
        <w:rPr>
          <w:rFonts w:cstheme="minorHAnsi"/>
          <w:b/>
          <w:lang w:val="en-GB"/>
        </w:rPr>
        <w:t>:</w:t>
      </w:r>
      <w:r w:rsidRPr="00E74212">
        <w:rPr>
          <w:rFonts w:cstheme="minorHAnsi"/>
          <w:lang w:val="en-GB"/>
        </w:rPr>
        <w:t xml:space="preserve"> </w:t>
      </w:r>
      <w:r w:rsidR="00E74212" w:rsidRPr="00E74212">
        <w:rPr>
          <w:rStyle w:val="normaltextrun"/>
          <w:rFonts w:cstheme="minorHAnsi"/>
          <w:color w:val="000000"/>
          <w:bdr w:val="none" w:sz="0" w:space="0" w:color="auto" w:frame="1"/>
        </w:rPr>
        <w:t>Electric Vehicle Project Manager</w:t>
      </w:r>
    </w:p>
    <w:p w14:paraId="640E469C" w14:textId="77777777" w:rsidR="00C96A27" w:rsidRPr="00E74212" w:rsidRDefault="00DD173D" w:rsidP="00C96A27">
      <w:pPr>
        <w:spacing w:after="0" w:line="240" w:lineRule="auto"/>
        <w:rPr>
          <w:rFonts w:cstheme="minorHAnsi"/>
          <w:lang w:val="en-GB"/>
        </w:rPr>
      </w:pPr>
      <w:r w:rsidRPr="00E74212">
        <w:rPr>
          <w:rFonts w:cstheme="minorHAnsi"/>
          <w:b/>
          <w:lang w:val="en-GB"/>
        </w:rPr>
        <w:t xml:space="preserve">Subgroup: </w:t>
      </w:r>
      <w:r w:rsidR="00E74212" w:rsidRPr="00E74212">
        <w:rPr>
          <w:rStyle w:val="normaltextrun"/>
          <w:rFonts w:cstheme="minorHAnsi"/>
          <w:color w:val="000000"/>
          <w:shd w:val="clear" w:color="auto" w:fill="FFFFFF"/>
        </w:rPr>
        <w:t>Electric Vehicle</w:t>
      </w:r>
      <w:r w:rsidR="00E74212" w:rsidRPr="00E74212">
        <w:rPr>
          <w:rStyle w:val="eop"/>
          <w:rFonts w:cstheme="minorHAnsi"/>
          <w:color w:val="000000"/>
          <w:shd w:val="clear" w:color="auto" w:fill="FFFFFF"/>
        </w:rPr>
        <w:t> </w:t>
      </w:r>
    </w:p>
    <w:p w14:paraId="12B7AD9C" w14:textId="77777777" w:rsidR="00DD173D" w:rsidRPr="00E74212" w:rsidRDefault="00DD173D" w:rsidP="00C96A27">
      <w:pPr>
        <w:spacing w:after="0" w:line="240" w:lineRule="auto"/>
        <w:rPr>
          <w:rFonts w:cstheme="minorHAnsi"/>
          <w:lang w:val="en-GB"/>
        </w:rPr>
      </w:pPr>
    </w:p>
    <w:p w14:paraId="2B8BF278" w14:textId="229B01CD" w:rsidR="00DD173D" w:rsidRPr="00E74212" w:rsidRDefault="00D717DA" w:rsidP="004C2F1D">
      <w:pPr>
        <w:spacing w:line="240" w:lineRule="auto"/>
        <w:jc w:val="center"/>
        <w:rPr>
          <w:rFonts w:cstheme="minorHAnsi"/>
          <w:b/>
          <w:i/>
          <w:sz w:val="32"/>
          <w:szCs w:val="32"/>
          <w:u w:val="single"/>
          <w:lang w:val="en-GB"/>
        </w:rPr>
      </w:pPr>
      <w:r w:rsidRPr="00E74212">
        <w:rPr>
          <w:rFonts w:cstheme="minorHAnsi"/>
          <w:b/>
          <w:i/>
          <w:sz w:val="32"/>
          <w:szCs w:val="32"/>
          <w:u w:val="single"/>
          <w:lang w:val="en-GB"/>
        </w:rPr>
        <w:t xml:space="preserve">Design </w:t>
      </w:r>
      <w:r w:rsidR="00E806F9">
        <w:rPr>
          <w:rFonts w:cstheme="minorHAnsi"/>
          <w:b/>
          <w:i/>
          <w:sz w:val="32"/>
          <w:szCs w:val="32"/>
          <w:u w:val="single"/>
          <w:lang w:val="en-GB"/>
        </w:rPr>
        <w:t>V- Cost and Sustainability Report</w:t>
      </w:r>
      <w:r w:rsidR="00E74212" w:rsidRPr="00E74212">
        <w:rPr>
          <w:rStyle w:val="eop"/>
          <w:rFonts w:cstheme="minorHAnsi"/>
          <w:color w:val="000000"/>
          <w:sz w:val="32"/>
          <w:szCs w:val="32"/>
          <w:shd w:val="clear" w:color="auto" w:fill="FFFFFF"/>
        </w:rPr>
        <w:t> </w:t>
      </w: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680"/>
        <w:gridCol w:w="5137"/>
      </w:tblGrid>
      <w:tr w:rsidR="00C421E5" w:rsidRPr="00C30739" w14:paraId="6F7654FE" w14:textId="77777777" w:rsidTr="003F67EE">
        <w:trPr>
          <w:trHeight w:val="1708"/>
        </w:trPr>
        <w:tc>
          <w:tcPr>
            <w:tcW w:w="5680" w:type="dxa"/>
            <w:vMerge w:val="restart"/>
            <w:tcBorders>
              <w:left w:val="single" w:sz="4" w:space="0" w:color="D9D9D9"/>
            </w:tcBorders>
            <w:vAlign w:val="center"/>
          </w:tcPr>
          <w:p w14:paraId="320A2CA5" w14:textId="5AE2F4F8" w:rsidR="00C421E5" w:rsidRPr="006D7896" w:rsidRDefault="00C421E5" w:rsidP="003F67E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E74562" wp14:editId="62FE8FE3">
                  <wp:extent cx="2857500" cy="1752600"/>
                  <wp:effectExtent l="0" t="0" r="0" b="0"/>
                  <wp:docPr id="18" name="Picture 18" descr="M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7" w:type="dxa"/>
            <w:tcBorders>
              <w:right w:val="single" w:sz="4" w:space="0" w:color="D9D9D9"/>
            </w:tcBorders>
            <w:vAlign w:val="center"/>
          </w:tcPr>
          <w:tbl>
            <w:tblPr>
              <w:tblW w:w="4665" w:type="dxa"/>
              <w:tblInd w:w="89" w:type="dxa"/>
              <w:shd w:val="clear" w:color="auto" w:fill="E6E6E6"/>
              <w:tblLayout w:type="fixed"/>
              <w:tblLook w:val="00A0" w:firstRow="1" w:lastRow="0" w:firstColumn="1" w:lastColumn="0" w:noHBand="0" w:noVBand="0"/>
            </w:tblPr>
            <w:tblGrid>
              <w:gridCol w:w="451"/>
              <w:gridCol w:w="4214"/>
            </w:tblGrid>
            <w:tr w:rsidR="00C421E5" w:rsidRPr="00C30739" w14:paraId="5DE1A561" w14:textId="77777777" w:rsidTr="003F67EE">
              <w:trPr>
                <w:trHeight w:val="1843"/>
              </w:trPr>
              <w:tc>
                <w:tcPr>
                  <w:tcW w:w="451" w:type="dxa"/>
                  <w:shd w:val="clear" w:color="auto" w:fill="E6E6E6"/>
                </w:tcPr>
                <w:p w14:paraId="4B5F71CF" w14:textId="63946F30" w:rsidR="00C421E5" w:rsidRPr="00C30739" w:rsidRDefault="00C421E5" w:rsidP="003F67EE">
                  <w:pPr>
                    <w:widowControl w:val="0"/>
                    <w:tabs>
                      <w:tab w:val="left" w:pos="207"/>
                    </w:tabs>
                    <w:autoSpaceDE w:val="0"/>
                    <w:autoSpaceDN w:val="0"/>
                    <w:adjustRightInd w:val="0"/>
                    <w:ind w:right="-42"/>
                    <w:jc w:val="center"/>
                    <w:rPr>
                      <w:rFonts w:ascii="Arial Narrow" w:hAnsi="Arial Narrow" w:cs="AkzidenzGroteskBE-Regular"/>
                      <w:color w:val="718883"/>
                      <w:sz w:val="18"/>
                      <w:szCs w:val="18"/>
                    </w:rPr>
                  </w:pPr>
                  <w:r w:rsidRPr="00C30739">
                    <w:rPr>
                      <w:rFonts w:ascii="Arial Narrow" w:hAnsi="Arial Narrow"/>
                    </w:rPr>
                    <w:t xml:space="preserve">      </w:t>
                  </w:r>
                  <w:r>
                    <w:rPr>
                      <w:rFonts w:ascii="Arial Narrow" w:hAnsi="Arial Narrow"/>
                    </w:rPr>
                    <w:t xml:space="preserve">      </w:t>
                  </w:r>
                  <w:r>
                    <w:rPr>
                      <w:rFonts w:ascii="Arial Narrow" w:hAnsi="Arial Narrow"/>
                      <w:noProof/>
                      <w:sz w:val="18"/>
                      <w:szCs w:val="18"/>
                      <w:lang w:eastAsia="zh-CN"/>
                    </w:rPr>
                    <w:drawing>
                      <wp:inline distT="0" distB="0" distL="0" distR="0" wp14:anchorId="0A5DBDF6" wp14:editId="0C95A2D5">
                        <wp:extent cx="133350" cy="133350"/>
                        <wp:effectExtent l="19050" t="19050" r="19050" b="19050"/>
                        <wp:docPr id="17" name="Picture 17" descr="Description: Description: su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escription: Description: su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/>
                    </w:rPr>
                    <w:t xml:space="preserve"> </w:t>
                  </w:r>
                </w:p>
              </w:tc>
              <w:tc>
                <w:tcPr>
                  <w:tcW w:w="4214" w:type="dxa"/>
                  <w:shd w:val="clear" w:color="auto" w:fill="E6E6E6"/>
                </w:tcPr>
                <w:p w14:paraId="279DF10F" w14:textId="77777777" w:rsidR="00C421E5" w:rsidRPr="00C30739" w:rsidRDefault="00C421E5" w:rsidP="003F67E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</w:pPr>
                </w:p>
                <w:p w14:paraId="7135A4A3" w14:textId="77777777" w:rsidR="00C421E5" w:rsidRPr="00C30739" w:rsidRDefault="00C421E5" w:rsidP="003F67EE">
                  <w:pPr>
                    <w:widowControl w:val="0"/>
                    <w:autoSpaceDE w:val="0"/>
                    <w:autoSpaceDN w:val="0"/>
                    <w:adjustRightInd w:val="0"/>
                    <w:ind w:left="-60"/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</w:pPr>
                  <w:r w:rsidRPr="00C30739"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>Manufacturing Region</w:t>
                  </w:r>
                </w:p>
                <w:p w14:paraId="31F9F967" w14:textId="77777777" w:rsidR="00C421E5" w:rsidRPr="00C30739" w:rsidRDefault="00C421E5" w:rsidP="003F67EE">
                  <w:pPr>
                    <w:widowControl w:val="0"/>
                    <w:autoSpaceDE w:val="0"/>
                    <w:autoSpaceDN w:val="0"/>
                    <w:adjustRightInd w:val="0"/>
                    <w:ind w:left="-60"/>
                    <w:rPr>
                      <w:rFonts w:ascii="Arial Narrow" w:hAnsi="Arial Narrow" w:cs="AkzidenzGroteskBE-Regular"/>
                      <w:color w:val="718883"/>
                      <w:sz w:val="18"/>
                      <w:szCs w:val="18"/>
                    </w:rPr>
                  </w:pPr>
                  <w:r w:rsidRPr="00A93CD5">
                    <w:rPr>
                      <w:rFonts w:ascii="Arial Narrow" w:hAnsi="Arial Narrow" w:cs="AkzidenzGroteskBE-Regular"/>
                      <w:color w:val="718883"/>
                      <w:sz w:val="18"/>
                      <w:szCs w:val="18"/>
                    </w:rPr>
                    <w:t>The choice of manufacturing region determines the energy sources and technologies used in the modeled material creation and manufacturing steps of the product’s life cycle.</w:t>
                  </w:r>
                </w:p>
              </w:tc>
            </w:tr>
          </w:tbl>
          <w:p w14:paraId="34926696" w14:textId="77777777" w:rsidR="00C421E5" w:rsidRPr="00C30739" w:rsidRDefault="00C421E5" w:rsidP="003F67EE">
            <w:pPr>
              <w:rPr>
                <w:rFonts w:ascii="Arial Narrow" w:hAnsi="Arial Narrow"/>
                <w:noProof/>
              </w:rPr>
            </w:pPr>
          </w:p>
        </w:tc>
      </w:tr>
      <w:tr w:rsidR="00C421E5" w:rsidRPr="00C30739" w14:paraId="5CE7634C" w14:textId="77777777" w:rsidTr="003F67EE">
        <w:trPr>
          <w:trHeight w:val="1900"/>
        </w:trPr>
        <w:tc>
          <w:tcPr>
            <w:tcW w:w="5680" w:type="dxa"/>
            <w:vMerge/>
            <w:tcBorders>
              <w:left w:val="single" w:sz="4" w:space="0" w:color="D9D9D9"/>
            </w:tcBorders>
            <w:vAlign w:val="center"/>
          </w:tcPr>
          <w:p w14:paraId="29A77F93" w14:textId="77777777" w:rsidR="00C421E5" w:rsidRPr="006D7896" w:rsidRDefault="00C421E5" w:rsidP="003F67EE">
            <w:pPr>
              <w:jc w:val="center"/>
              <w:rPr>
                <w:noProof/>
              </w:rPr>
            </w:pPr>
          </w:p>
        </w:tc>
        <w:tc>
          <w:tcPr>
            <w:tcW w:w="5137" w:type="dxa"/>
            <w:tcBorders>
              <w:right w:val="single" w:sz="4" w:space="0" w:color="D9D9D9"/>
            </w:tcBorders>
            <w:vAlign w:val="center"/>
          </w:tcPr>
          <w:tbl>
            <w:tblPr>
              <w:tblW w:w="0" w:type="auto"/>
              <w:tblInd w:w="89" w:type="dxa"/>
              <w:shd w:val="clear" w:color="auto" w:fill="E6E6E6"/>
              <w:tblLayout w:type="fixed"/>
              <w:tblLook w:val="00A0" w:firstRow="1" w:lastRow="0" w:firstColumn="1" w:lastColumn="0" w:noHBand="0" w:noVBand="0"/>
            </w:tblPr>
            <w:tblGrid>
              <w:gridCol w:w="451"/>
              <w:gridCol w:w="4219"/>
            </w:tblGrid>
            <w:tr w:rsidR="00C421E5" w:rsidRPr="00C30739" w14:paraId="1D983D12" w14:textId="77777777" w:rsidTr="003F67EE">
              <w:trPr>
                <w:trHeight w:val="1843"/>
              </w:trPr>
              <w:tc>
                <w:tcPr>
                  <w:tcW w:w="451" w:type="dxa"/>
                  <w:shd w:val="clear" w:color="auto" w:fill="E6E6E6"/>
                </w:tcPr>
                <w:p w14:paraId="19D5E214" w14:textId="3D9EE832" w:rsidR="00C421E5" w:rsidRPr="00C30739" w:rsidRDefault="00C421E5" w:rsidP="003F67EE">
                  <w:pPr>
                    <w:widowControl w:val="0"/>
                    <w:autoSpaceDE w:val="0"/>
                    <w:autoSpaceDN w:val="0"/>
                    <w:adjustRightInd w:val="0"/>
                    <w:ind w:right="-84"/>
                    <w:jc w:val="center"/>
                    <w:rPr>
                      <w:rFonts w:ascii="Arial Narrow" w:hAnsi="Arial Narrow" w:cs="AkzidenzGroteskBE-Regular"/>
                      <w:color w:val="718883"/>
                      <w:sz w:val="18"/>
                      <w:szCs w:val="18"/>
                    </w:rPr>
                  </w:pPr>
                  <w:r w:rsidRPr="00C30739">
                    <w:rPr>
                      <w:rFonts w:ascii="Arial Narrow" w:hAnsi="Arial Narrow"/>
                    </w:rPr>
                    <w:t xml:space="preserve">      </w:t>
                  </w:r>
                  <w:r>
                    <w:rPr>
                      <w:rFonts w:ascii="Arial Narrow" w:hAnsi="Arial Narrow"/>
                      <w:noProof/>
                      <w:sz w:val="18"/>
                      <w:szCs w:val="18"/>
                      <w:lang w:eastAsia="zh-CN"/>
                    </w:rPr>
                    <w:drawing>
                      <wp:inline distT="0" distB="0" distL="0" distR="0" wp14:anchorId="494D357F" wp14:editId="114C77DC">
                        <wp:extent cx="133350" cy="133350"/>
                        <wp:effectExtent l="19050" t="19050" r="19050" b="19050"/>
                        <wp:docPr id="4" name="Picture 4" descr="Description: Description: seo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escription: Description: seo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19" w:type="dxa"/>
                  <w:shd w:val="clear" w:color="auto" w:fill="E6E6E6"/>
                </w:tcPr>
                <w:p w14:paraId="3D4ECB2B" w14:textId="77777777" w:rsidR="00C421E5" w:rsidRPr="00C30739" w:rsidRDefault="00C421E5" w:rsidP="003F67E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</w:pPr>
                </w:p>
                <w:p w14:paraId="12D5096A" w14:textId="77777777" w:rsidR="00C421E5" w:rsidRPr="00C30739" w:rsidRDefault="00C421E5" w:rsidP="003F67EE">
                  <w:pPr>
                    <w:widowControl w:val="0"/>
                    <w:autoSpaceDE w:val="0"/>
                    <w:autoSpaceDN w:val="0"/>
                    <w:adjustRightInd w:val="0"/>
                    <w:ind w:left="-45"/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</w:pPr>
                  <w:r w:rsidRPr="00C30739"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>Use Region</w:t>
                  </w:r>
                </w:p>
                <w:p w14:paraId="11D6E45A" w14:textId="77777777" w:rsidR="00C421E5" w:rsidRDefault="00C421E5" w:rsidP="003F67EE">
                  <w:pPr>
                    <w:widowControl w:val="0"/>
                    <w:autoSpaceDE w:val="0"/>
                    <w:autoSpaceDN w:val="0"/>
                    <w:adjustRightInd w:val="0"/>
                    <w:ind w:left="-45"/>
                    <w:rPr>
                      <w:rFonts w:ascii="Arial Narrow" w:hAnsi="Arial Narrow" w:cs="AkzidenzGroteskBE-Regular"/>
                      <w:color w:val="718883"/>
                      <w:sz w:val="18"/>
                      <w:szCs w:val="18"/>
                    </w:rPr>
                  </w:pPr>
                  <w:r w:rsidRPr="00A93CD5">
                    <w:rPr>
                      <w:rFonts w:ascii="Arial Narrow" w:hAnsi="Arial Narrow" w:cs="AkzidenzGroteskBE-Regular"/>
                      <w:color w:val="718883"/>
                      <w:sz w:val="18"/>
                      <w:szCs w:val="18"/>
                    </w:rPr>
                    <w:t>The use region is used to determine the energy sources consumed during the product’s use phase (if applicable) and the destination for the product at its end-of-life.  Together with the manufacturing region, the use region is also used to estimate the environmental impacts associated with transporting the product from its manufacturing location to its use location.</w:t>
                  </w:r>
                </w:p>
                <w:p w14:paraId="7C03170D" w14:textId="77777777" w:rsidR="00C421E5" w:rsidRPr="00C30739" w:rsidRDefault="00C421E5" w:rsidP="003F67EE">
                  <w:pPr>
                    <w:widowControl w:val="0"/>
                    <w:autoSpaceDE w:val="0"/>
                    <w:autoSpaceDN w:val="0"/>
                    <w:adjustRightInd w:val="0"/>
                    <w:ind w:left="-45"/>
                    <w:rPr>
                      <w:rFonts w:ascii="Arial Narrow" w:hAnsi="Arial Narrow" w:cs="AkzidenzGroteskBE-Regular"/>
                      <w:color w:val="718883"/>
                      <w:sz w:val="18"/>
                      <w:szCs w:val="18"/>
                    </w:rPr>
                  </w:pPr>
                </w:p>
              </w:tc>
            </w:tr>
          </w:tbl>
          <w:p w14:paraId="746B8C04" w14:textId="77777777" w:rsidR="00C421E5" w:rsidRPr="00C30739" w:rsidRDefault="00C421E5" w:rsidP="003F67EE">
            <w:pPr>
              <w:jc w:val="center"/>
              <w:rPr>
                <w:rFonts w:ascii="Arial Narrow" w:hAnsi="Arial Narrow"/>
                <w:noProof/>
              </w:rPr>
            </w:pPr>
          </w:p>
        </w:tc>
      </w:tr>
    </w:tbl>
    <w:p w14:paraId="0C023389" w14:textId="0C983A1E" w:rsidR="00496D9C" w:rsidRDefault="00496D9C" w:rsidP="00E7421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Look w:val="00A0" w:firstRow="1" w:lastRow="0" w:firstColumn="1" w:lastColumn="0" w:noHBand="0" w:noVBand="0"/>
      </w:tblPr>
      <w:tblGrid>
        <w:gridCol w:w="5382"/>
        <w:gridCol w:w="3600"/>
        <w:gridCol w:w="1818"/>
      </w:tblGrid>
      <w:tr w:rsidR="00F527F9" w:rsidRPr="00C22079" w14:paraId="69DCA870" w14:textId="77777777" w:rsidTr="003F67EE">
        <w:trPr>
          <w:trHeight w:val="530"/>
        </w:trPr>
        <w:tc>
          <w:tcPr>
            <w:tcW w:w="10800" w:type="dxa"/>
            <w:gridSpan w:val="3"/>
            <w:tcBorders>
              <w:left w:val="single" w:sz="4" w:space="0" w:color="D9D9D9"/>
              <w:right w:val="single" w:sz="4" w:space="0" w:color="D9D9D9"/>
            </w:tcBorders>
            <w:vAlign w:val="center"/>
          </w:tcPr>
          <w:p w14:paraId="057EBB1B" w14:textId="77777777" w:rsidR="00F527F9" w:rsidRPr="00DD717E" w:rsidRDefault="00F527F9" w:rsidP="003F67EE">
            <w:pPr>
              <w:rPr>
                <w:rFonts w:ascii="Arial Narrow" w:hAnsi="Arial Narrow"/>
                <w:b/>
              </w:rPr>
            </w:pPr>
            <w:bookmarkStart w:id="0" w:name="lca_method1" w:colFirst="0" w:colLast="0"/>
            <w:r>
              <w:rPr>
                <w:rFonts w:ascii="Arial Narrow" w:hAnsi="Arial Narrow"/>
                <w:b/>
              </w:rPr>
              <w:t>Environmental Impact (calculated using TRACI impact assessment methodology)</w:t>
            </w:r>
          </w:p>
        </w:tc>
      </w:tr>
      <w:tr w:rsidR="00F527F9" w:rsidRPr="00C22079" w14:paraId="07AD751E" w14:textId="77777777" w:rsidTr="003F67EE">
        <w:trPr>
          <w:trHeight w:val="3600"/>
        </w:trPr>
        <w:tc>
          <w:tcPr>
            <w:tcW w:w="5382" w:type="dxa"/>
            <w:tcBorders>
              <w:left w:val="single" w:sz="4" w:space="0" w:color="D9D9D9"/>
            </w:tcBorders>
            <w:vAlign w:val="center"/>
          </w:tcPr>
          <w:tbl>
            <w:tblPr>
              <w:tblW w:w="5259" w:type="dxa"/>
              <w:tblLayout w:type="fixed"/>
              <w:tblLook w:val="00A0" w:firstRow="1" w:lastRow="0" w:firstColumn="1" w:lastColumn="0" w:noHBand="0" w:noVBand="0"/>
            </w:tblPr>
            <w:tblGrid>
              <w:gridCol w:w="2142"/>
              <w:gridCol w:w="3117"/>
            </w:tblGrid>
            <w:tr w:rsidR="00F527F9" w:rsidRPr="00F203FA" w14:paraId="3CC805B8" w14:textId="77777777" w:rsidTr="003F67EE">
              <w:tc>
                <w:tcPr>
                  <w:tcW w:w="52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0"/>
                <w:p w14:paraId="5136C247" w14:textId="77777777" w:rsidR="00F527F9" w:rsidRPr="00AD297A" w:rsidRDefault="00F527F9" w:rsidP="003F67EE">
                  <w:pPr>
                    <w:tabs>
                      <w:tab w:val="left" w:pos="204"/>
                    </w:tabs>
                    <w:rPr>
                      <w:rFonts w:ascii="Arial Narrow" w:eastAsia="Arial Unicode MS" w:hAnsi="Arial Narrow" w:cs="Arial Unicode MS"/>
                      <w:b/>
                      <w:color w:val="FF8500"/>
                    </w:rPr>
                  </w:pPr>
                  <w:r w:rsidRPr="00AD297A">
                    <w:rPr>
                      <w:rFonts w:ascii="Arial Narrow" w:eastAsia="Arial Unicode MS" w:hAnsi="Arial Narrow" w:cs="Arial Unicode MS"/>
                      <w:b/>
                      <w:color w:val="FF8500"/>
                    </w:rPr>
                    <w:t>Carbon Footprint</w:t>
                  </w:r>
                </w:p>
              </w:tc>
            </w:tr>
            <w:tr w:rsidR="00F527F9" w:rsidRPr="00F203FA" w14:paraId="3D889F23" w14:textId="77777777" w:rsidTr="003F67EE">
              <w:tc>
                <w:tcPr>
                  <w:tcW w:w="21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03B35" w14:textId="58E004D1" w:rsidR="00F527F9" w:rsidRPr="00F203FA" w:rsidRDefault="00F527F9" w:rsidP="003F67EE">
                  <w:pPr>
                    <w:rPr>
                      <w:rFonts w:ascii="Arial Narrow" w:hAnsi="Arial Narrow"/>
                    </w:rPr>
                  </w:pPr>
                  <w:bookmarkStart w:id="1" w:name="carbon_chart1" w:colFirst="0" w:colLast="0"/>
                  <w:r>
                    <w:rPr>
                      <w:rFonts w:ascii="Arial Narrow" w:hAnsi="Arial Narrow"/>
                      <w:noProof/>
                    </w:rPr>
                    <w:drawing>
                      <wp:inline distT="0" distB="0" distL="0" distR="0" wp14:anchorId="1EF3C211" wp14:editId="576500E4">
                        <wp:extent cx="1104900" cy="1104900"/>
                        <wp:effectExtent l="0" t="0" r="0" b="0"/>
                        <wp:docPr id="43" name="Picture 43" descr="circleCarb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ircleCarb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W w:w="2952" w:type="dxa"/>
                    <w:tblLayout w:type="fixed"/>
                    <w:tblCellMar>
                      <w:top w:w="29" w:type="dxa"/>
                      <w:left w:w="29" w:type="dxa"/>
                      <w:bottom w:w="29" w:type="dxa"/>
                      <w:right w:w="29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295"/>
                    <w:gridCol w:w="1180"/>
                    <w:gridCol w:w="1477"/>
                  </w:tblGrid>
                  <w:tr w:rsidR="00F527F9" w:rsidRPr="001001B3" w14:paraId="198C5065" w14:textId="77777777" w:rsidTr="003F67EE">
                    <w:trPr>
                      <w:trHeight w:val="288"/>
                    </w:trPr>
                    <w:tc>
                      <w:tcPr>
                        <w:tcW w:w="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83C5884" w14:textId="3DE9D559" w:rsidR="00F527F9" w:rsidRPr="00A574F8" w:rsidRDefault="00F527F9" w:rsidP="003F67EE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bookmarkStart w:id="2" w:name="carbon_matl11" w:colFirst="2" w:colLast="2"/>
                        <w:r>
                          <w:rPr>
                            <w:rFonts w:ascii="Arial Narrow" w:hAnsi="Arial Narrow"/>
                            <w:noProof/>
                            <w:sz w:val="18"/>
                            <w:szCs w:val="18"/>
                            <w:lang w:eastAsia="zh-CN"/>
                          </w:rPr>
                          <w:drawing>
                            <wp:inline distT="0" distB="0" distL="0" distR="0" wp14:anchorId="0868D108" wp14:editId="191E63DD">
                              <wp:extent cx="133350" cy="133350"/>
                              <wp:effectExtent l="19050" t="19050" r="19050" b="19050"/>
                              <wp:docPr id="42" name="Picture 42" descr="Description: Description: smateria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Description: Description: smateria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E1C87E2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FF8500"/>
                            <w:sz w:val="18"/>
                            <w:szCs w:val="18"/>
                          </w:rPr>
                        </w:pPr>
                        <w:r w:rsidRPr="001001B3"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 xml:space="preserve">Material: 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795D155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>990 kg CO</w:t>
                        </w:r>
                        <w:r w:rsidRPr="00EF2DF6"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</w:tr>
                  <w:tr w:rsidR="00F527F9" w:rsidRPr="001001B3" w14:paraId="5BAA983A" w14:textId="77777777" w:rsidTr="003F67EE">
                    <w:trPr>
                      <w:trHeight w:val="288"/>
                    </w:trPr>
                    <w:tc>
                      <w:tcPr>
                        <w:tcW w:w="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6F4F41B" w14:textId="018E43AA" w:rsidR="00F527F9" w:rsidRPr="00A574F8" w:rsidRDefault="00F527F9" w:rsidP="003F67EE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bookmarkStart w:id="3" w:name="carbon_manuf11" w:colFirst="2" w:colLast="2"/>
                        <w:bookmarkEnd w:id="2"/>
                        <w:r>
                          <w:rPr>
                            <w:rFonts w:ascii="Arial Narrow" w:hAnsi="Arial Narrow"/>
                            <w:noProof/>
                            <w:sz w:val="18"/>
                            <w:szCs w:val="18"/>
                            <w:lang w:eastAsia="zh-CN"/>
                          </w:rPr>
                          <w:drawing>
                            <wp:inline distT="0" distB="0" distL="0" distR="0" wp14:anchorId="3827E4FE" wp14:editId="3442CBB9">
                              <wp:extent cx="133350" cy="133350"/>
                              <wp:effectExtent l="19050" t="19050" r="19050" b="19050"/>
                              <wp:docPr id="41" name="Picture 41" descr="Description: Description: smanufactur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Description: Description: smanufacturi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E45793C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FF8500"/>
                            <w:sz w:val="18"/>
                            <w:szCs w:val="18"/>
                          </w:rPr>
                        </w:pPr>
                        <w:r w:rsidRPr="001001B3"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 xml:space="preserve">Manufacturing: 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A48F34C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>45 kg CO</w:t>
                        </w:r>
                        <w:r w:rsidRPr="00EF2DF6"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</w:tr>
                  <w:tr w:rsidR="00F527F9" w:rsidRPr="001001B3" w14:paraId="7ADF1F46" w14:textId="77777777" w:rsidTr="003F67EE">
                    <w:trPr>
                      <w:trHeight w:val="288"/>
                    </w:trPr>
                    <w:tc>
                      <w:tcPr>
                        <w:tcW w:w="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A9EDF62" w14:textId="4BC3488A" w:rsidR="00F527F9" w:rsidRPr="00A574F8" w:rsidRDefault="00F527F9" w:rsidP="003F67EE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bookmarkStart w:id="4" w:name="carbon_use11" w:colFirst="2" w:colLast="2"/>
                        <w:bookmarkEnd w:id="3"/>
                        <w:r>
                          <w:rPr>
                            <w:rFonts w:ascii="Arial Narrow" w:hAnsi="Arial Narrow"/>
                            <w:noProof/>
                            <w:sz w:val="18"/>
                            <w:szCs w:val="18"/>
                            <w:lang w:eastAsia="zh-CN"/>
                          </w:rPr>
                          <w:drawing>
                            <wp:inline distT="0" distB="0" distL="0" distR="0" wp14:anchorId="6D88A9E1" wp14:editId="7D3A9717">
                              <wp:extent cx="133350" cy="133350"/>
                              <wp:effectExtent l="19050" t="19050" r="19050" b="19050"/>
                              <wp:docPr id="40" name="Picture 40" descr="Description: Description: su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Description: Description: su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BEC852B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FF8500"/>
                            <w:sz w:val="18"/>
                            <w:szCs w:val="18"/>
                          </w:rPr>
                        </w:pPr>
                        <w:r w:rsidRPr="001001B3"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 xml:space="preserve">Use: 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BBDC945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>0.00 kg CO</w:t>
                        </w:r>
                        <w:r w:rsidRPr="00EF2DF6"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</w:tr>
                  <w:tr w:rsidR="00F527F9" w:rsidRPr="001001B3" w14:paraId="5E8197AA" w14:textId="77777777" w:rsidTr="003F67EE">
                    <w:trPr>
                      <w:trHeight w:val="288"/>
                    </w:trPr>
                    <w:tc>
                      <w:tcPr>
                        <w:tcW w:w="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CBFBE02" w14:textId="6666940B" w:rsidR="00F527F9" w:rsidRPr="00A574F8" w:rsidRDefault="00F527F9" w:rsidP="003F67EE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bookmarkStart w:id="5" w:name="carbon_trans11" w:colFirst="2" w:colLast="2"/>
                        <w:bookmarkEnd w:id="4"/>
                        <w:r>
                          <w:rPr>
                            <w:rFonts w:ascii="Arial Narrow" w:hAnsi="Arial Narrow"/>
                            <w:noProof/>
                            <w:sz w:val="18"/>
                            <w:szCs w:val="18"/>
                            <w:lang w:eastAsia="zh-CN"/>
                          </w:rPr>
                          <w:drawing>
                            <wp:inline distT="0" distB="0" distL="0" distR="0" wp14:anchorId="2EEA1320" wp14:editId="30E543CB">
                              <wp:extent cx="133350" cy="133350"/>
                              <wp:effectExtent l="19050" t="19050" r="19050" b="19050"/>
                              <wp:docPr id="39" name="Picture 39" descr="Description: Description: Purpl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Description: Description: Purpl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2E93D0D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FF85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>Transportation</w:t>
                        </w:r>
                        <w:r w:rsidRPr="001001B3"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8D7EBE6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>23 kg CO</w:t>
                        </w:r>
                        <w:r w:rsidRPr="00EF2DF6"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</w:tr>
                  <w:tr w:rsidR="00F527F9" w:rsidRPr="001001B3" w14:paraId="21F85463" w14:textId="77777777" w:rsidTr="003F67EE">
                    <w:trPr>
                      <w:trHeight w:val="288"/>
                    </w:trPr>
                    <w:tc>
                      <w:tcPr>
                        <w:tcW w:w="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CA44F0B" w14:textId="7FD3E9E3" w:rsidR="00F527F9" w:rsidRPr="003C71EF" w:rsidRDefault="00F527F9" w:rsidP="003F67EE">
                        <w:pPr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bookmarkStart w:id="6" w:name="carbon_eol11" w:colFirst="2" w:colLast="2"/>
                        <w:bookmarkEnd w:id="5"/>
                        <w:r>
                          <w:rPr>
                            <w:rFonts w:ascii="Arial Narrow" w:hAnsi="Arial Narrow"/>
                            <w:noProof/>
                            <w:sz w:val="18"/>
                            <w:szCs w:val="18"/>
                            <w:lang w:eastAsia="zh-CN"/>
                          </w:rPr>
                          <w:drawing>
                            <wp:inline distT="0" distB="0" distL="0" distR="0" wp14:anchorId="64EC8C2A" wp14:editId="3CB4D172">
                              <wp:extent cx="133350" cy="133350"/>
                              <wp:effectExtent l="19050" t="19050" r="19050" b="19050"/>
                              <wp:docPr id="38" name="Picture 38" descr="Description: Description: seo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Description: Description: seo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6791D42" w14:textId="77777777" w:rsidR="00F527F9" w:rsidRPr="001001B3" w:rsidRDefault="00F527F9" w:rsidP="003F67EE">
                        <w:pPr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</w:pPr>
                        <w:r w:rsidRPr="001001B3"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>End of Life: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F6432A9" w14:textId="77777777" w:rsidR="00F527F9" w:rsidRPr="001001B3" w:rsidRDefault="00F527F9" w:rsidP="003F67EE">
                        <w:pPr>
                          <w:rPr>
                            <w:rFonts w:ascii="Arial Narrow" w:hAnsi="Arial Narrow" w:cs="AkzidenzGroteskBE-Regular"/>
                            <w:color w:val="71888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cs="AkzidenzGroteskBE-Regular"/>
                            <w:color w:val="718883"/>
                            <w:sz w:val="18"/>
                            <w:szCs w:val="18"/>
                          </w:rPr>
                          <w:t>130 kg CO</w:t>
                        </w:r>
                        <w:r w:rsidRPr="00EF2DF6">
                          <w:rPr>
                            <w:rFonts w:ascii="Arial Narrow" w:hAnsi="Arial Narrow" w:cs="AkzidenzGroteskBE-Regular"/>
                            <w:color w:val="718883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 Narrow" w:hAnsi="Arial Narrow" w:cs="AkzidenzGroteskBE-Regular"/>
                            <w:color w:val="718883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</w:tr>
                  <w:bookmarkEnd w:id="6"/>
                </w:tbl>
                <w:p w14:paraId="4ECA2F62" w14:textId="77777777" w:rsidR="00F527F9" w:rsidRPr="00F203FA" w:rsidRDefault="00F527F9" w:rsidP="003F67EE">
                  <w:pPr>
                    <w:rPr>
                      <w:rFonts w:ascii="Arial Narrow" w:hAnsi="Arial Narrow"/>
                    </w:rPr>
                  </w:pPr>
                </w:p>
              </w:tc>
            </w:tr>
            <w:tr w:rsidR="00F527F9" w:rsidRPr="00F203FA" w14:paraId="77EED91B" w14:textId="77777777" w:rsidTr="003F67EE">
              <w:tc>
                <w:tcPr>
                  <w:tcW w:w="21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DE811" w14:textId="77777777" w:rsidR="00F527F9" w:rsidRPr="00AD297A" w:rsidRDefault="00F527F9" w:rsidP="003F67EE">
                  <w:pPr>
                    <w:jc w:val="center"/>
                    <w:rPr>
                      <w:rFonts w:ascii="Arial Narrow" w:hAnsi="Arial Narrow"/>
                      <w:noProof/>
                      <w:color w:val="718883"/>
                      <w:sz w:val="20"/>
                      <w:szCs w:val="20"/>
                    </w:rPr>
                  </w:pPr>
                  <w:bookmarkStart w:id="7" w:name="carbon_value1" w:colFirst="0" w:colLast="0"/>
                  <w:bookmarkEnd w:id="1"/>
                  <w:r>
                    <w:rPr>
                      <w:rFonts w:ascii="Arial Narrow" w:hAnsi="Arial Narrow"/>
                      <w:noProof/>
                      <w:color w:val="718883"/>
                      <w:sz w:val="20"/>
                      <w:szCs w:val="20"/>
                    </w:rPr>
                    <w:lastRenderedPageBreak/>
                    <w:t>1200 kg CO</w:t>
                  </w:r>
                  <w:r w:rsidRPr="00EF2DF6">
                    <w:rPr>
                      <w:rFonts w:ascii="Arial Narrow" w:hAnsi="Arial Narrow"/>
                      <w:noProof/>
                      <w:color w:val="718883"/>
                      <w:sz w:val="20"/>
                      <w:szCs w:val="20"/>
                      <w:vertAlign w:val="subscript"/>
                    </w:rPr>
                    <w:t>2</w:t>
                  </w:r>
                  <w:r>
                    <w:rPr>
                      <w:rFonts w:ascii="Arial Narrow" w:hAnsi="Arial Narrow"/>
                      <w:noProof/>
                      <w:color w:val="718883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0CCB2A8" w14:textId="77777777" w:rsidR="00F527F9" w:rsidRPr="00E56FA4" w:rsidRDefault="00F527F9" w:rsidP="003F67EE">
                  <w:pPr>
                    <w:rPr>
                      <w:rFonts w:ascii="Arial Narrow" w:hAnsi="Arial Narrow"/>
                      <w:color w:val="718883"/>
                    </w:rPr>
                  </w:pPr>
                </w:p>
              </w:tc>
            </w:tr>
            <w:bookmarkEnd w:id="7"/>
          </w:tbl>
          <w:p w14:paraId="210BC73D" w14:textId="77777777" w:rsidR="00F527F9" w:rsidRPr="00F203FA" w:rsidRDefault="00F527F9" w:rsidP="003F67EE">
            <w:pPr>
              <w:rPr>
                <w:rFonts w:ascii="Arial Narrow" w:hAnsi="Arial Narrow"/>
              </w:rPr>
            </w:pPr>
          </w:p>
        </w:tc>
        <w:tc>
          <w:tcPr>
            <w:tcW w:w="5418" w:type="dxa"/>
            <w:gridSpan w:val="2"/>
            <w:tcBorders>
              <w:right w:val="single" w:sz="4" w:space="0" w:color="D9D9D9"/>
            </w:tcBorders>
            <w:vAlign w:val="center"/>
          </w:tcPr>
          <w:tbl>
            <w:tblPr>
              <w:tblW w:w="5259" w:type="dxa"/>
              <w:tblLayout w:type="fixed"/>
              <w:tblLook w:val="00A0" w:firstRow="1" w:lastRow="0" w:firstColumn="1" w:lastColumn="0" w:noHBand="0" w:noVBand="0"/>
            </w:tblPr>
            <w:tblGrid>
              <w:gridCol w:w="2160"/>
              <w:gridCol w:w="3099"/>
            </w:tblGrid>
            <w:tr w:rsidR="00F527F9" w:rsidRPr="00C22079" w14:paraId="4EE904B6" w14:textId="77777777" w:rsidTr="003F67EE">
              <w:tc>
                <w:tcPr>
                  <w:tcW w:w="52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72E53" w14:textId="77777777" w:rsidR="00F527F9" w:rsidRPr="00AD297A" w:rsidRDefault="00F527F9" w:rsidP="003F67EE">
                  <w:pPr>
                    <w:rPr>
                      <w:rFonts w:ascii="Arial Narrow" w:hAnsi="Arial Narrow"/>
                      <w:b/>
                      <w:color w:val="FF8500"/>
                    </w:rPr>
                  </w:pPr>
                  <w:r>
                    <w:rPr>
                      <w:rFonts w:ascii="Arial Narrow" w:hAnsi="Arial Narrow" w:cs="AkzidenzGroteskBE-Regular"/>
                      <w:b/>
                      <w:color w:val="FF8500"/>
                    </w:rPr>
                    <w:lastRenderedPageBreak/>
                    <w:t xml:space="preserve">Total </w:t>
                  </w:r>
                  <w:r w:rsidRPr="00AD297A">
                    <w:rPr>
                      <w:rFonts w:ascii="Arial Narrow" w:hAnsi="Arial Narrow" w:cs="AkzidenzGroteskBE-Regular"/>
                      <w:b/>
                      <w:color w:val="FF8500"/>
                    </w:rPr>
                    <w:t>Energy Consumed</w:t>
                  </w:r>
                </w:p>
              </w:tc>
            </w:tr>
            <w:tr w:rsidR="00F527F9" w:rsidRPr="00C22079" w14:paraId="08AB4B05" w14:textId="77777777" w:rsidTr="003F67EE"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69CCC" w14:textId="5ECDD498" w:rsidR="00F527F9" w:rsidRPr="002F4775" w:rsidRDefault="00F527F9" w:rsidP="003F67EE">
                  <w:pPr>
                    <w:rPr>
                      <w:rFonts w:ascii="Arial Narrow" w:hAnsi="Arial Narrow"/>
                    </w:rPr>
                  </w:pPr>
                  <w:bookmarkStart w:id="8" w:name="energy_chart1" w:colFirst="0" w:colLast="0"/>
                  <w:r>
                    <w:rPr>
                      <w:rFonts w:ascii="Arial Narrow" w:hAnsi="Arial Narrow"/>
                      <w:noProof/>
                    </w:rPr>
                    <w:drawing>
                      <wp:inline distT="0" distB="0" distL="0" distR="0" wp14:anchorId="61CA036B" wp14:editId="26F6A2BC">
                        <wp:extent cx="1104900" cy="1104900"/>
                        <wp:effectExtent l="0" t="0" r="0" b="0"/>
                        <wp:docPr id="37" name="Picture 37" descr="circleEnerg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ircleEnerg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W w:w="2952" w:type="dxa"/>
                    <w:tblLayout w:type="fixed"/>
                    <w:tblCellMar>
                      <w:top w:w="29" w:type="dxa"/>
                      <w:left w:w="29" w:type="dxa"/>
                      <w:bottom w:w="29" w:type="dxa"/>
                      <w:right w:w="29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295"/>
                    <w:gridCol w:w="1217"/>
                    <w:gridCol w:w="1440"/>
                  </w:tblGrid>
                  <w:tr w:rsidR="00F527F9" w:rsidRPr="001001B3" w14:paraId="54DDF242" w14:textId="77777777" w:rsidTr="003F67EE">
                    <w:trPr>
                      <w:trHeight w:val="288"/>
                    </w:trPr>
                    <w:tc>
                      <w:tcPr>
                        <w:tcW w:w="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79A206A" w14:textId="4A53A223" w:rsidR="00F527F9" w:rsidRPr="001001B3" w:rsidRDefault="00F527F9" w:rsidP="003F67EE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9" w:name="energy_matl11" w:colFirst="2" w:colLast="2"/>
                        <w:r>
                          <w:rPr>
                            <w:rFonts w:ascii="Arial Narrow" w:hAnsi="Arial Narrow"/>
                            <w:noProof/>
                            <w:sz w:val="18"/>
                            <w:szCs w:val="18"/>
                            <w:lang w:eastAsia="zh-CN"/>
                          </w:rPr>
                          <w:drawing>
                            <wp:inline distT="0" distB="0" distL="0" distR="0" wp14:anchorId="1DF209BF" wp14:editId="5C9B3BD8">
                              <wp:extent cx="133350" cy="133350"/>
                              <wp:effectExtent l="19050" t="19050" r="19050" b="19050"/>
                              <wp:docPr id="36" name="Picture 36" descr="Description: Description: smateria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Description: Description: smateria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EDA6856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FF8500"/>
                            <w:sz w:val="18"/>
                            <w:szCs w:val="18"/>
                          </w:rPr>
                        </w:pPr>
                        <w:r w:rsidRPr="001001B3"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 xml:space="preserve">Material: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BE17F50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>1.2E+4 MJ</w:t>
                        </w:r>
                      </w:p>
                    </w:tc>
                  </w:tr>
                  <w:tr w:rsidR="00F527F9" w:rsidRPr="001001B3" w14:paraId="6D6375A6" w14:textId="77777777" w:rsidTr="003F67EE">
                    <w:trPr>
                      <w:trHeight w:val="288"/>
                    </w:trPr>
                    <w:tc>
                      <w:tcPr>
                        <w:tcW w:w="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1A3B1C8" w14:textId="1357B898" w:rsidR="00F527F9" w:rsidRPr="001001B3" w:rsidRDefault="00F527F9" w:rsidP="003F67EE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0" w:name="energy_manuf11" w:colFirst="2" w:colLast="2"/>
                        <w:bookmarkEnd w:id="9"/>
                        <w:r>
                          <w:rPr>
                            <w:rFonts w:ascii="Arial Narrow" w:hAnsi="Arial Narrow"/>
                            <w:noProof/>
                            <w:sz w:val="18"/>
                            <w:szCs w:val="18"/>
                            <w:lang w:eastAsia="zh-CN"/>
                          </w:rPr>
                          <w:drawing>
                            <wp:inline distT="0" distB="0" distL="0" distR="0" wp14:anchorId="696CB11C" wp14:editId="7559DBF2">
                              <wp:extent cx="133350" cy="133350"/>
                              <wp:effectExtent l="19050" t="19050" r="19050" b="19050"/>
                              <wp:docPr id="35" name="Picture 35" descr="Description: Description: smanufactur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Description: Description: smanufacturi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FE81D65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FF8500"/>
                            <w:sz w:val="18"/>
                            <w:szCs w:val="18"/>
                          </w:rPr>
                        </w:pPr>
                        <w:r w:rsidRPr="001001B3"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 xml:space="preserve">Manufacturing: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6BCA06D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>750 MJ</w:t>
                        </w:r>
                      </w:p>
                    </w:tc>
                  </w:tr>
                  <w:tr w:rsidR="00F527F9" w:rsidRPr="001001B3" w14:paraId="3DCB4753" w14:textId="77777777" w:rsidTr="003F67EE">
                    <w:trPr>
                      <w:trHeight w:val="288"/>
                    </w:trPr>
                    <w:tc>
                      <w:tcPr>
                        <w:tcW w:w="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BA54B68" w14:textId="4EABB0F3" w:rsidR="00F527F9" w:rsidRPr="001001B3" w:rsidRDefault="00F527F9" w:rsidP="003F67EE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1" w:name="energy_use11" w:colFirst="2" w:colLast="2"/>
                        <w:bookmarkEnd w:id="10"/>
                        <w:r>
                          <w:rPr>
                            <w:rFonts w:ascii="Arial Narrow" w:hAnsi="Arial Narrow"/>
                            <w:noProof/>
                            <w:sz w:val="18"/>
                            <w:szCs w:val="18"/>
                            <w:lang w:eastAsia="zh-CN"/>
                          </w:rPr>
                          <w:drawing>
                            <wp:inline distT="0" distB="0" distL="0" distR="0" wp14:anchorId="09D37F61" wp14:editId="778544C2">
                              <wp:extent cx="133350" cy="133350"/>
                              <wp:effectExtent l="19050" t="19050" r="19050" b="19050"/>
                              <wp:docPr id="34" name="Picture 34" descr="Description: Description: su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Description: Description: su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F4A900D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FF8500"/>
                            <w:sz w:val="18"/>
                            <w:szCs w:val="18"/>
                          </w:rPr>
                        </w:pPr>
                        <w:r w:rsidRPr="001001B3"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 xml:space="preserve">Use: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A851032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>0.00 MJ</w:t>
                        </w:r>
                      </w:p>
                    </w:tc>
                  </w:tr>
                  <w:tr w:rsidR="00F527F9" w:rsidRPr="001001B3" w14:paraId="3B8806C1" w14:textId="77777777" w:rsidTr="003F67EE">
                    <w:trPr>
                      <w:trHeight w:val="288"/>
                    </w:trPr>
                    <w:tc>
                      <w:tcPr>
                        <w:tcW w:w="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A7C09FA" w14:textId="1FB4FAEA" w:rsidR="00F527F9" w:rsidRPr="001001B3" w:rsidRDefault="00F527F9" w:rsidP="003F67EE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2" w:name="energy_trans11" w:colFirst="2" w:colLast="2"/>
                        <w:bookmarkEnd w:id="11"/>
                        <w:r>
                          <w:rPr>
                            <w:rFonts w:ascii="Arial Narrow" w:hAnsi="Arial Narrow"/>
                            <w:noProof/>
                            <w:sz w:val="18"/>
                            <w:szCs w:val="18"/>
                            <w:lang w:eastAsia="zh-CN"/>
                          </w:rPr>
                          <w:drawing>
                            <wp:inline distT="0" distB="0" distL="0" distR="0" wp14:anchorId="11CA578D" wp14:editId="3B1E97DE">
                              <wp:extent cx="133350" cy="133350"/>
                              <wp:effectExtent l="19050" t="19050" r="19050" b="19050"/>
                              <wp:docPr id="33" name="Picture 33" descr="Description: Description: Purpl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Description: Description: Purpl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39798F5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FF85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>Transportation</w:t>
                        </w:r>
                        <w:r w:rsidRPr="001001B3"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9D3C061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>350 MJ</w:t>
                        </w:r>
                      </w:p>
                    </w:tc>
                  </w:tr>
                  <w:tr w:rsidR="00F527F9" w:rsidRPr="001001B3" w14:paraId="039ADC6C" w14:textId="77777777" w:rsidTr="003F67EE">
                    <w:trPr>
                      <w:trHeight w:val="288"/>
                    </w:trPr>
                    <w:tc>
                      <w:tcPr>
                        <w:tcW w:w="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C77F8D2" w14:textId="7BAFBD0C" w:rsidR="00F527F9" w:rsidRPr="001001B3" w:rsidRDefault="00F527F9" w:rsidP="003F67EE">
                        <w:pPr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bookmarkStart w:id="13" w:name="energy_eol11" w:colFirst="2" w:colLast="2"/>
                        <w:bookmarkEnd w:id="12"/>
                        <w:r>
                          <w:rPr>
                            <w:rFonts w:ascii="Arial Narrow" w:hAnsi="Arial Narrow"/>
                            <w:noProof/>
                            <w:sz w:val="18"/>
                            <w:szCs w:val="18"/>
                            <w:lang w:eastAsia="zh-CN"/>
                          </w:rPr>
                          <w:drawing>
                            <wp:inline distT="0" distB="0" distL="0" distR="0" wp14:anchorId="1A8D6F40" wp14:editId="011E1F9F">
                              <wp:extent cx="133350" cy="133350"/>
                              <wp:effectExtent l="19050" t="19050" r="19050" b="19050"/>
                              <wp:docPr id="32" name="Picture 32" descr="Description: Description: seo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Description: Description: seo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19180E8" w14:textId="77777777" w:rsidR="00F527F9" w:rsidRPr="001001B3" w:rsidRDefault="00F527F9" w:rsidP="003F67EE">
                        <w:pPr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>End of Life: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60B1E6B" w14:textId="77777777" w:rsidR="00F527F9" w:rsidRPr="001001B3" w:rsidRDefault="00F527F9" w:rsidP="003F67EE">
                        <w:pPr>
                          <w:rPr>
                            <w:rFonts w:ascii="Arial Narrow" w:hAnsi="Arial Narrow" w:cs="AkzidenzGroteskBE-Regular"/>
                            <w:color w:val="71888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cs="AkzidenzGroteskBE-Regular"/>
                            <w:color w:val="718883"/>
                            <w:sz w:val="18"/>
                            <w:szCs w:val="18"/>
                          </w:rPr>
                          <w:t>95 MJ</w:t>
                        </w:r>
                      </w:p>
                    </w:tc>
                  </w:tr>
                  <w:bookmarkEnd w:id="13"/>
                </w:tbl>
                <w:p w14:paraId="6706BDC6" w14:textId="77777777" w:rsidR="00F527F9" w:rsidRPr="00C22079" w:rsidRDefault="00F527F9" w:rsidP="003F67EE"/>
              </w:tc>
            </w:tr>
            <w:tr w:rsidR="00F527F9" w:rsidRPr="00F203FA" w14:paraId="61D029E4" w14:textId="77777777" w:rsidTr="003F67EE"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9BC7C" w14:textId="77777777" w:rsidR="00F527F9" w:rsidRPr="00AD297A" w:rsidRDefault="00F527F9" w:rsidP="003F67EE">
                  <w:pPr>
                    <w:jc w:val="center"/>
                    <w:rPr>
                      <w:rFonts w:ascii="Arial Narrow" w:hAnsi="Arial Narrow"/>
                      <w:color w:val="718883"/>
                      <w:sz w:val="20"/>
                      <w:szCs w:val="20"/>
                    </w:rPr>
                  </w:pPr>
                  <w:bookmarkStart w:id="14" w:name="energy_value1" w:colFirst="0" w:colLast="0"/>
                  <w:bookmarkEnd w:id="8"/>
                  <w:r>
                    <w:rPr>
                      <w:rFonts w:ascii="Arial Narrow" w:hAnsi="Arial Narrow"/>
                      <w:color w:val="718883"/>
                      <w:sz w:val="20"/>
                      <w:szCs w:val="20"/>
                    </w:rPr>
                    <w:lastRenderedPageBreak/>
                    <w:t>1.3E+4 MJ</w:t>
                  </w:r>
                </w:p>
              </w:tc>
              <w:tc>
                <w:tcPr>
                  <w:tcW w:w="30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70A755" w14:textId="77777777" w:rsidR="00F527F9" w:rsidRPr="00E56FA4" w:rsidRDefault="00F527F9" w:rsidP="003F67EE">
                  <w:pPr>
                    <w:rPr>
                      <w:rFonts w:ascii="Arial Narrow" w:hAnsi="Arial Narrow"/>
                      <w:color w:val="718883"/>
                    </w:rPr>
                  </w:pPr>
                </w:p>
              </w:tc>
            </w:tr>
            <w:bookmarkEnd w:id="14"/>
          </w:tbl>
          <w:p w14:paraId="09E3EAA5" w14:textId="77777777" w:rsidR="00F527F9" w:rsidRPr="00C22079" w:rsidRDefault="00F527F9" w:rsidP="003F67EE"/>
        </w:tc>
      </w:tr>
      <w:tr w:rsidR="00F527F9" w:rsidRPr="00C22079" w14:paraId="3463ED81" w14:textId="77777777" w:rsidTr="003F67EE">
        <w:trPr>
          <w:trHeight w:val="4230"/>
        </w:trPr>
        <w:tc>
          <w:tcPr>
            <w:tcW w:w="5382" w:type="dxa"/>
            <w:tcBorders>
              <w:left w:val="single" w:sz="4" w:space="0" w:color="D9D9D9"/>
            </w:tcBorders>
            <w:vAlign w:val="center"/>
          </w:tcPr>
          <w:tbl>
            <w:tblPr>
              <w:tblW w:w="5259" w:type="dxa"/>
              <w:tblLayout w:type="fixed"/>
              <w:tblLook w:val="00A0" w:firstRow="1" w:lastRow="0" w:firstColumn="1" w:lastColumn="0" w:noHBand="0" w:noVBand="0"/>
            </w:tblPr>
            <w:tblGrid>
              <w:gridCol w:w="2142"/>
              <w:gridCol w:w="3117"/>
            </w:tblGrid>
            <w:tr w:rsidR="00F527F9" w:rsidRPr="00F203FA" w14:paraId="5CFF7693" w14:textId="77777777" w:rsidTr="003F67EE">
              <w:tc>
                <w:tcPr>
                  <w:tcW w:w="52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2A3B7" w14:textId="77777777" w:rsidR="00F527F9" w:rsidRPr="00AD297A" w:rsidRDefault="00F527F9" w:rsidP="003F67EE">
                  <w:pPr>
                    <w:rPr>
                      <w:rFonts w:ascii="Arial Narrow" w:hAnsi="Arial Narrow"/>
                      <w:b/>
                      <w:color w:val="FF8500"/>
                    </w:rPr>
                  </w:pPr>
                  <w:r w:rsidRPr="00AD297A">
                    <w:rPr>
                      <w:rFonts w:ascii="Arial Narrow" w:hAnsi="Arial Narrow" w:cs="AkzidenzGroteskBE-Regular"/>
                      <w:b/>
                      <w:color w:val="FF8500"/>
                    </w:rPr>
                    <w:lastRenderedPageBreak/>
                    <w:t>Air Acidification</w:t>
                  </w:r>
                </w:p>
              </w:tc>
            </w:tr>
            <w:tr w:rsidR="00F527F9" w:rsidRPr="00F203FA" w14:paraId="178BD632" w14:textId="77777777" w:rsidTr="003F67EE">
              <w:trPr>
                <w:trHeight w:val="1458"/>
              </w:trPr>
              <w:tc>
                <w:tcPr>
                  <w:tcW w:w="21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4D01A" w14:textId="1000E6E9" w:rsidR="00F527F9" w:rsidRPr="00F203FA" w:rsidRDefault="00F527F9" w:rsidP="003F67EE">
                  <w:pPr>
                    <w:rPr>
                      <w:rFonts w:ascii="Arial Narrow" w:hAnsi="Arial Narrow"/>
                    </w:rPr>
                  </w:pPr>
                  <w:bookmarkStart w:id="15" w:name="air_chart1" w:colFirst="0" w:colLast="0"/>
                  <w:r>
                    <w:rPr>
                      <w:rFonts w:ascii="Arial Narrow" w:hAnsi="Arial Narrow"/>
                      <w:noProof/>
                    </w:rPr>
                    <w:drawing>
                      <wp:inline distT="0" distB="0" distL="0" distR="0" wp14:anchorId="3EF1B87A" wp14:editId="05184AF9">
                        <wp:extent cx="1104900" cy="1104900"/>
                        <wp:effectExtent l="0" t="0" r="0" b="0"/>
                        <wp:docPr id="31" name="Picture 31" descr="circleWat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ircleWat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W w:w="2952" w:type="dxa"/>
                    <w:tblLayout w:type="fixed"/>
                    <w:tblCellMar>
                      <w:top w:w="29" w:type="dxa"/>
                      <w:left w:w="29" w:type="dxa"/>
                      <w:bottom w:w="29" w:type="dxa"/>
                      <w:right w:w="29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295"/>
                    <w:gridCol w:w="1180"/>
                    <w:gridCol w:w="1477"/>
                  </w:tblGrid>
                  <w:tr w:rsidR="00F527F9" w:rsidRPr="001001B3" w14:paraId="21B3AC57" w14:textId="77777777" w:rsidTr="003F67EE">
                    <w:trPr>
                      <w:trHeight w:val="288"/>
                    </w:trPr>
                    <w:tc>
                      <w:tcPr>
                        <w:tcW w:w="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F604219" w14:textId="7188669A" w:rsidR="00F527F9" w:rsidRPr="001001B3" w:rsidRDefault="00F527F9" w:rsidP="003F67EE">
                        <w:pPr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bookmarkStart w:id="16" w:name="air_matl11" w:colFirst="2" w:colLast="2"/>
                        <w:r>
                          <w:rPr>
                            <w:rFonts w:ascii="Arial Narrow" w:hAnsi="Arial Narrow"/>
                            <w:noProof/>
                            <w:sz w:val="18"/>
                            <w:szCs w:val="18"/>
                            <w:lang w:eastAsia="zh-CN"/>
                          </w:rPr>
                          <w:drawing>
                            <wp:inline distT="0" distB="0" distL="0" distR="0" wp14:anchorId="5A3EEC12" wp14:editId="1EC4734F">
                              <wp:extent cx="133350" cy="133350"/>
                              <wp:effectExtent l="19050" t="19050" r="19050" b="19050"/>
                              <wp:docPr id="30" name="Picture 30" descr="Description: Description: smateria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Description: Description: smateria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AD48BF4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FF8500"/>
                            <w:sz w:val="18"/>
                            <w:szCs w:val="18"/>
                          </w:rPr>
                        </w:pPr>
                        <w:r w:rsidRPr="001001B3"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 xml:space="preserve">Material: 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709E570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 xml:space="preserve">320 </w:t>
                        </w:r>
                        <w:proofErr w:type="spellStart"/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>mol</w:t>
                        </w:r>
                        <w:proofErr w:type="spellEnd"/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 xml:space="preserve"> H</w:t>
                        </w:r>
                        <w:r>
                          <w:rPr>
                            <w:rFonts w:ascii="Cambria Math" w:hAnsi="Cambria Math" w:cs="Cambria Math"/>
                            <w:color w:val="718883"/>
                            <w:sz w:val="18"/>
                            <w:szCs w:val="18"/>
                          </w:rPr>
                          <w:t>⁺</w:t>
                        </w: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 xml:space="preserve"> e</w:t>
                        </w:r>
                      </w:p>
                    </w:tc>
                  </w:tr>
                  <w:tr w:rsidR="00F527F9" w:rsidRPr="001001B3" w14:paraId="500752ED" w14:textId="77777777" w:rsidTr="003F67EE">
                    <w:trPr>
                      <w:trHeight w:val="288"/>
                    </w:trPr>
                    <w:tc>
                      <w:tcPr>
                        <w:tcW w:w="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4E7575B" w14:textId="584B99DB" w:rsidR="00F527F9" w:rsidRPr="001001B3" w:rsidRDefault="00F527F9" w:rsidP="003F67EE">
                        <w:pPr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bookmarkStart w:id="17" w:name="air_manuf11" w:colFirst="2" w:colLast="2"/>
                        <w:bookmarkEnd w:id="16"/>
                        <w:r>
                          <w:rPr>
                            <w:rFonts w:ascii="Arial Narrow" w:hAnsi="Arial Narrow"/>
                            <w:noProof/>
                            <w:sz w:val="18"/>
                            <w:szCs w:val="18"/>
                            <w:lang w:eastAsia="zh-CN"/>
                          </w:rPr>
                          <w:drawing>
                            <wp:inline distT="0" distB="0" distL="0" distR="0" wp14:anchorId="3AF360E1" wp14:editId="5DA9DB36">
                              <wp:extent cx="133350" cy="133350"/>
                              <wp:effectExtent l="19050" t="19050" r="19050" b="19050"/>
                              <wp:docPr id="29" name="Picture 29" descr="Description: Description: smanufactur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Description: Description: smanufacturi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A0EF80E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FF8500"/>
                            <w:sz w:val="18"/>
                            <w:szCs w:val="18"/>
                          </w:rPr>
                        </w:pPr>
                        <w:r w:rsidRPr="001001B3"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 xml:space="preserve">Manufacturing: 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B4EFB30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 xml:space="preserve">15 </w:t>
                        </w:r>
                        <w:proofErr w:type="spellStart"/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>mol</w:t>
                        </w:r>
                        <w:proofErr w:type="spellEnd"/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 xml:space="preserve"> H</w:t>
                        </w:r>
                        <w:r>
                          <w:rPr>
                            <w:rFonts w:ascii="Cambria Math" w:hAnsi="Cambria Math" w:cs="Cambria Math"/>
                            <w:color w:val="718883"/>
                            <w:sz w:val="18"/>
                            <w:szCs w:val="18"/>
                          </w:rPr>
                          <w:t>⁺</w:t>
                        </w: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 xml:space="preserve"> e</w:t>
                        </w:r>
                      </w:p>
                    </w:tc>
                  </w:tr>
                  <w:tr w:rsidR="00F527F9" w:rsidRPr="001001B3" w14:paraId="77C23C0F" w14:textId="77777777" w:rsidTr="003F67EE">
                    <w:trPr>
                      <w:trHeight w:val="288"/>
                    </w:trPr>
                    <w:tc>
                      <w:tcPr>
                        <w:tcW w:w="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4053CEB" w14:textId="0E67BD2C" w:rsidR="00F527F9" w:rsidRPr="001001B3" w:rsidRDefault="00F527F9" w:rsidP="003F67EE">
                        <w:pPr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bookmarkStart w:id="18" w:name="air_use11" w:colFirst="2" w:colLast="2"/>
                        <w:bookmarkEnd w:id="17"/>
                        <w:r>
                          <w:rPr>
                            <w:rFonts w:ascii="Arial Narrow" w:hAnsi="Arial Narrow"/>
                            <w:noProof/>
                            <w:sz w:val="18"/>
                            <w:szCs w:val="18"/>
                            <w:lang w:eastAsia="zh-CN"/>
                          </w:rPr>
                          <w:drawing>
                            <wp:inline distT="0" distB="0" distL="0" distR="0" wp14:anchorId="25D8789F" wp14:editId="55829A56">
                              <wp:extent cx="133350" cy="133350"/>
                              <wp:effectExtent l="19050" t="19050" r="19050" b="19050"/>
                              <wp:docPr id="28" name="Picture 28" descr="Description: Description: su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Description: Description: su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7FECFA7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FF8500"/>
                            <w:sz w:val="18"/>
                            <w:szCs w:val="18"/>
                          </w:rPr>
                        </w:pPr>
                        <w:r w:rsidRPr="001001B3"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 xml:space="preserve">Use: 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570E9B3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 xml:space="preserve">0.00 </w:t>
                        </w:r>
                        <w:proofErr w:type="spellStart"/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>mol</w:t>
                        </w:r>
                        <w:proofErr w:type="spellEnd"/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 xml:space="preserve"> H</w:t>
                        </w:r>
                        <w:r>
                          <w:rPr>
                            <w:rFonts w:ascii="Cambria Math" w:hAnsi="Cambria Math" w:cs="Cambria Math"/>
                            <w:color w:val="718883"/>
                            <w:sz w:val="18"/>
                            <w:szCs w:val="18"/>
                          </w:rPr>
                          <w:t>⁺</w:t>
                        </w: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 xml:space="preserve"> e</w:t>
                        </w:r>
                      </w:p>
                    </w:tc>
                  </w:tr>
                  <w:tr w:rsidR="00F527F9" w:rsidRPr="001001B3" w14:paraId="751DF052" w14:textId="77777777" w:rsidTr="003F67EE">
                    <w:trPr>
                      <w:trHeight w:val="288"/>
                    </w:trPr>
                    <w:tc>
                      <w:tcPr>
                        <w:tcW w:w="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18708F4" w14:textId="17EFF489" w:rsidR="00F527F9" w:rsidRPr="001001B3" w:rsidRDefault="00F527F9" w:rsidP="003F67EE">
                        <w:pPr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bookmarkStart w:id="19" w:name="air_trans11" w:colFirst="2" w:colLast="2"/>
                        <w:bookmarkEnd w:id="18"/>
                        <w:r>
                          <w:rPr>
                            <w:rFonts w:ascii="Arial Narrow" w:hAnsi="Arial Narrow"/>
                            <w:noProof/>
                            <w:sz w:val="18"/>
                            <w:szCs w:val="18"/>
                            <w:lang w:eastAsia="zh-CN"/>
                          </w:rPr>
                          <w:drawing>
                            <wp:inline distT="0" distB="0" distL="0" distR="0" wp14:anchorId="7C984047" wp14:editId="55722B32">
                              <wp:extent cx="133350" cy="133350"/>
                              <wp:effectExtent l="19050" t="19050" r="19050" b="19050"/>
                              <wp:docPr id="27" name="Picture 27" descr="Description: Description: Purpl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Description: Description: Purpl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46F5C12" w14:textId="77777777" w:rsidR="00F527F9" w:rsidRPr="001001B3" w:rsidRDefault="00F527F9" w:rsidP="003F67EE">
                        <w:pPr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>Transportation: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F2BF9E1" w14:textId="77777777" w:rsidR="00F527F9" w:rsidRPr="001001B3" w:rsidRDefault="00F527F9" w:rsidP="003F67EE">
                        <w:pPr>
                          <w:rPr>
                            <w:rFonts w:ascii="Arial Narrow" w:hAnsi="Arial Narrow" w:cs="AkzidenzGroteskBE-Regular"/>
                            <w:color w:val="71888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cs="AkzidenzGroteskBE-Regular"/>
                            <w:color w:val="718883"/>
                            <w:sz w:val="18"/>
                            <w:szCs w:val="18"/>
                          </w:rPr>
                          <w:t xml:space="preserve">9.4 </w:t>
                        </w:r>
                        <w:proofErr w:type="spellStart"/>
                        <w:r>
                          <w:rPr>
                            <w:rFonts w:ascii="Arial Narrow" w:hAnsi="Arial Narrow" w:cs="AkzidenzGroteskBE-Regular"/>
                            <w:color w:val="718883"/>
                            <w:sz w:val="18"/>
                            <w:szCs w:val="18"/>
                          </w:rPr>
                          <w:t>mol</w:t>
                        </w:r>
                        <w:proofErr w:type="spellEnd"/>
                        <w:r>
                          <w:rPr>
                            <w:rFonts w:ascii="Arial Narrow" w:hAnsi="Arial Narrow" w:cs="AkzidenzGroteskBE-Regular"/>
                            <w:color w:val="718883"/>
                            <w:sz w:val="18"/>
                            <w:szCs w:val="18"/>
                          </w:rPr>
                          <w:t xml:space="preserve"> H</w:t>
                        </w:r>
                        <w:r>
                          <w:rPr>
                            <w:rFonts w:ascii="Cambria Math" w:hAnsi="Cambria Math" w:cs="Cambria Math"/>
                            <w:color w:val="718883"/>
                            <w:sz w:val="18"/>
                            <w:szCs w:val="18"/>
                          </w:rPr>
                          <w:t>⁺</w:t>
                        </w:r>
                        <w:r>
                          <w:rPr>
                            <w:rFonts w:ascii="Arial Narrow" w:hAnsi="Arial Narrow" w:cs="AkzidenzGroteskBE-Regular"/>
                            <w:color w:val="718883"/>
                            <w:sz w:val="18"/>
                            <w:szCs w:val="18"/>
                          </w:rPr>
                          <w:t xml:space="preserve"> e</w:t>
                        </w:r>
                      </w:p>
                    </w:tc>
                  </w:tr>
                  <w:tr w:rsidR="00F527F9" w:rsidRPr="001001B3" w14:paraId="0CA9C6D4" w14:textId="77777777" w:rsidTr="003F67EE">
                    <w:trPr>
                      <w:trHeight w:val="288"/>
                    </w:trPr>
                    <w:tc>
                      <w:tcPr>
                        <w:tcW w:w="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89973DA" w14:textId="1E455F6A" w:rsidR="00F527F9" w:rsidRPr="001001B3" w:rsidRDefault="00F527F9" w:rsidP="003F67EE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20" w:name="air_eol11" w:colFirst="2" w:colLast="2"/>
                        <w:bookmarkEnd w:id="19"/>
                        <w:r>
                          <w:rPr>
                            <w:rFonts w:ascii="Arial Narrow" w:hAnsi="Arial Narrow"/>
                            <w:noProof/>
                            <w:sz w:val="18"/>
                            <w:szCs w:val="18"/>
                            <w:lang w:eastAsia="zh-CN"/>
                          </w:rPr>
                          <w:drawing>
                            <wp:inline distT="0" distB="0" distL="0" distR="0" wp14:anchorId="77E6DFCC" wp14:editId="1198641D">
                              <wp:extent cx="133350" cy="133350"/>
                              <wp:effectExtent l="19050" t="19050" r="19050" b="19050"/>
                              <wp:docPr id="26" name="Picture 26" descr="Description: Description: seo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Description: Description: seo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1FE21A0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FF8500"/>
                            <w:sz w:val="18"/>
                            <w:szCs w:val="18"/>
                          </w:rPr>
                        </w:pPr>
                        <w:r w:rsidRPr="001001B3"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 xml:space="preserve">End of Life: 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D5CD024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 xml:space="preserve">5.1 </w:t>
                        </w:r>
                        <w:proofErr w:type="spellStart"/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>mol</w:t>
                        </w:r>
                        <w:proofErr w:type="spellEnd"/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 xml:space="preserve"> H</w:t>
                        </w:r>
                        <w:r>
                          <w:rPr>
                            <w:rFonts w:ascii="Cambria Math" w:hAnsi="Cambria Math" w:cs="Cambria Math"/>
                            <w:color w:val="718883"/>
                            <w:sz w:val="18"/>
                            <w:szCs w:val="18"/>
                          </w:rPr>
                          <w:t>⁺</w:t>
                        </w: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 xml:space="preserve"> e</w:t>
                        </w:r>
                      </w:p>
                    </w:tc>
                  </w:tr>
                  <w:bookmarkEnd w:id="20"/>
                </w:tbl>
                <w:p w14:paraId="683D6D02" w14:textId="77777777" w:rsidR="00F527F9" w:rsidRPr="00F203FA" w:rsidRDefault="00F527F9" w:rsidP="003F67EE">
                  <w:pPr>
                    <w:rPr>
                      <w:rFonts w:ascii="Arial Narrow" w:hAnsi="Arial Narrow"/>
                    </w:rPr>
                  </w:pPr>
                </w:p>
              </w:tc>
            </w:tr>
            <w:tr w:rsidR="00F527F9" w:rsidRPr="00F203FA" w14:paraId="0E1ADEAC" w14:textId="77777777" w:rsidTr="003F67EE">
              <w:tc>
                <w:tcPr>
                  <w:tcW w:w="21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5084A" w14:textId="77777777" w:rsidR="00F527F9" w:rsidRPr="00AD297A" w:rsidRDefault="00F527F9" w:rsidP="003F67EE">
                  <w:pPr>
                    <w:jc w:val="center"/>
                    <w:rPr>
                      <w:rFonts w:ascii="Arial Narrow" w:hAnsi="Arial Narrow"/>
                      <w:noProof/>
                      <w:color w:val="718883"/>
                      <w:sz w:val="20"/>
                      <w:szCs w:val="20"/>
                    </w:rPr>
                  </w:pPr>
                  <w:bookmarkStart w:id="21" w:name="air_value1" w:colFirst="0" w:colLast="0"/>
                  <w:bookmarkEnd w:id="15"/>
                  <w:r>
                    <w:rPr>
                      <w:rFonts w:ascii="Arial Narrow" w:hAnsi="Arial Narrow"/>
                      <w:noProof/>
                      <w:color w:val="718883"/>
                      <w:sz w:val="20"/>
                      <w:szCs w:val="20"/>
                    </w:rPr>
                    <w:t>350 mol H</w:t>
                  </w:r>
                  <w:r>
                    <w:rPr>
                      <w:rFonts w:ascii="Cambria Math" w:hAnsi="Cambria Math" w:cs="Cambria Math"/>
                      <w:noProof/>
                      <w:color w:val="718883"/>
                      <w:sz w:val="20"/>
                      <w:szCs w:val="20"/>
                    </w:rPr>
                    <w:t>⁺</w:t>
                  </w:r>
                  <w:r>
                    <w:rPr>
                      <w:rFonts w:ascii="Arial Narrow" w:hAnsi="Arial Narrow"/>
                      <w:noProof/>
                      <w:color w:val="718883"/>
                      <w:sz w:val="20"/>
                      <w:szCs w:val="20"/>
                    </w:rPr>
                    <w:t xml:space="preserve"> e</w:t>
                  </w:r>
                </w:p>
              </w:tc>
              <w:tc>
                <w:tcPr>
                  <w:tcW w:w="3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3BEDB3" w14:textId="77777777" w:rsidR="00F527F9" w:rsidRPr="00E56FA4" w:rsidRDefault="00F527F9" w:rsidP="003F67EE">
                  <w:pPr>
                    <w:rPr>
                      <w:rFonts w:ascii="Arial Narrow" w:hAnsi="Arial Narrow"/>
                      <w:color w:val="718883"/>
                    </w:rPr>
                  </w:pPr>
                </w:p>
              </w:tc>
            </w:tr>
            <w:bookmarkEnd w:id="21"/>
          </w:tbl>
          <w:p w14:paraId="37DD1C84" w14:textId="77777777" w:rsidR="00F527F9" w:rsidRPr="00B818D4" w:rsidRDefault="00F527F9" w:rsidP="003F67EE">
            <w:pPr>
              <w:rPr>
                <w:vanish/>
              </w:rPr>
            </w:pPr>
          </w:p>
          <w:p w14:paraId="389BB7FD" w14:textId="77777777" w:rsidR="00F527F9" w:rsidRPr="00F203FA" w:rsidRDefault="00F527F9" w:rsidP="003F67EE">
            <w:pPr>
              <w:rPr>
                <w:rFonts w:ascii="Arial Narrow" w:hAnsi="Arial Narrow"/>
                <w:noProof/>
              </w:rPr>
            </w:pPr>
          </w:p>
        </w:tc>
        <w:tc>
          <w:tcPr>
            <w:tcW w:w="5418" w:type="dxa"/>
            <w:gridSpan w:val="2"/>
            <w:tcBorders>
              <w:right w:val="single" w:sz="4" w:space="0" w:color="D9D9D9"/>
            </w:tcBorders>
            <w:vAlign w:val="center"/>
          </w:tcPr>
          <w:tbl>
            <w:tblPr>
              <w:tblW w:w="5259" w:type="dxa"/>
              <w:tblLayout w:type="fixed"/>
              <w:tblLook w:val="00A0" w:firstRow="1" w:lastRow="0" w:firstColumn="1" w:lastColumn="0" w:noHBand="0" w:noVBand="0"/>
            </w:tblPr>
            <w:tblGrid>
              <w:gridCol w:w="2160"/>
              <w:gridCol w:w="3099"/>
            </w:tblGrid>
            <w:tr w:rsidR="00F527F9" w:rsidRPr="00F203FA" w14:paraId="7682A213" w14:textId="77777777" w:rsidTr="003F67EE">
              <w:tc>
                <w:tcPr>
                  <w:tcW w:w="52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E3C0D" w14:textId="77777777" w:rsidR="00F527F9" w:rsidRPr="00AD297A" w:rsidRDefault="00F527F9" w:rsidP="003F67EE">
                  <w:pPr>
                    <w:rPr>
                      <w:rFonts w:ascii="Arial Narrow" w:hAnsi="Arial Narrow"/>
                      <w:b/>
                      <w:color w:val="FF8500"/>
                    </w:rPr>
                  </w:pPr>
                  <w:r w:rsidRPr="00AD297A">
                    <w:rPr>
                      <w:rFonts w:ascii="Arial Narrow" w:hAnsi="Arial Narrow" w:cs="AkzidenzGroteskBE-Regular"/>
                      <w:b/>
                      <w:color w:val="FF8500"/>
                    </w:rPr>
                    <w:t>Water Eutrophication</w:t>
                  </w:r>
                </w:p>
              </w:tc>
            </w:tr>
            <w:tr w:rsidR="00F527F9" w:rsidRPr="00F203FA" w14:paraId="0582CE04" w14:textId="77777777" w:rsidTr="003F67EE"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0AD90" w14:textId="66E2F7AA" w:rsidR="00F527F9" w:rsidRPr="00F203FA" w:rsidRDefault="00F527F9" w:rsidP="003F67EE">
                  <w:pPr>
                    <w:rPr>
                      <w:rFonts w:ascii="Arial Narrow" w:hAnsi="Arial Narrow"/>
                    </w:rPr>
                  </w:pPr>
                  <w:bookmarkStart w:id="22" w:name="water_chart1" w:colFirst="0" w:colLast="0"/>
                  <w:r>
                    <w:rPr>
                      <w:rFonts w:ascii="Arial Narrow" w:hAnsi="Arial Narrow"/>
                      <w:noProof/>
                    </w:rPr>
                    <w:drawing>
                      <wp:inline distT="0" distB="0" distL="0" distR="0" wp14:anchorId="6F2486A0" wp14:editId="72F973F8">
                        <wp:extent cx="1104900" cy="1104900"/>
                        <wp:effectExtent l="0" t="0" r="0" b="0"/>
                        <wp:docPr id="25" name="Picture 25" descr="circleAi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ircleAi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W w:w="2952" w:type="dxa"/>
                    <w:tblLayout w:type="fixed"/>
                    <w:tblCellMar>
                      <w:top w:w="29" w:type="dxa"/>
                      <w:left w:w="29" w:type="dxa"/>
                      <w:bottom w:w="29" w:type="dxa"/>
                      <w:right w:w="29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295"/>
                    <w:gridCol w:w="1198"/>
                    <w:gridCol w:w="1459"/>
                  </w:tblGrid>
                  <w:tr w:rsidR="00F527F9" w:rsidRPr="001001B3" w14:paraId="2C3473A4" w14:textId="77777777" w:rsidTr="003F67EE">
                    <w:trPr>
                      <w:trHeight w:val="288"/>
                    </w:trPr>
                    <w:tc>
                      <w:tcPr>
                        <w:tcW w:w="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55F2E21" w14:textId="39D3E754" w:rsidR="00F527F9" w:rsidRPr="001001B3" w:rsidRDefault="00F527F9" w:rsidP="003F67EE">
                        <w:pPr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bookmarkStart w:id="23" w:name="water_matl11" w:colFirst="2" w:colLast="2"/>
                        <w:r>
                          <w:rPr>
                            <w:rFonts w:ascii="Arial Narrow" w:hAnsi="Arial Narrow"/>
                            <w:noProof/>
                            <w:sz w:val="18"/>
                            <w:szCs w:val="18"/>
                            <w:lang w:eastAsia="zh-CN"/>
                          </w:rPr>
                          <w:drawing>
                            <wp:inline distT="0" distB="0" distL="0" distR="0" wp14:anchorId="674D8928" wp14:editId="14DE93AC">
                              <wp:extent cx="133350" cy="133350"/>
                              <wp:effectExtent l="19050" t="19050" r="19050" b="19050"/>
                              <wp:docPr id="24" name="Picture 24" descr="Description: Description: smateria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Description: Description: smateria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F796009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FF8500"/>
                            <w:sz w:val="18"/>
                            <w:szCs w:val="18"/>
                          </w:rPr>
                        </w:pPr>
                        <w:r w:rsidRPr="001001B3"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 xml:space="preserve">Material: 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E660E03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>0.086 kg N e</w:t>
                        </w:r>
                      </w:p>
                    </w:tc>
                  </w:tr>
                  <w:tr w:rsidR="00F527F9" w:rsidRPr="001001B3" w14:paraId="3C60D070" w14:textId="77777777" w:rsidTr="003F67EE">
                    <w:trPr>
                      <w:trHeight w:val="288"/>
                    </w:trPr>
                    <w:tc>
                      <w:tcPr>
                        <w:tcW w:w="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3451971" w14:textId="44BA6B49" w:rsidR="00F527F9" w:rsidRPr="001001B3" w:rsidRDefault="00F527F9" w:rsidP="003F67EE">
                        <w:pPr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bookmarkStart w:id="24" w:name="water_manuf11" w:colFirst="2" w:colLast="2"/>
                        <w:bookmarkEnd w:id="23"/>
                        <w:r>
                          <w:rPr>
                            <w:rFonts w:ascii="Arial Narrow" w:hAnsi="Arial Narrow"/>
                            <w:noProof/>
                            <w:sz w:val="18"/>
                            <w:szCs w:val="18"/>
                            <w:lang w:eastAsia="zh-CN"/>
                          </w:rPr>
                          <w:drawing>
                            <wp:inline distT="0" distB="0" distL="0" distR="0" wp14:anchorId="2493A610" wp14:editId="416E6F8E">
                              <wp:extent cx="133350" cy="133350"/>
                              <wp:effectExtent l="19050" t="19050" r="19050" b="19050"/>
                              <wp:docPr id="23" name="Picture 23" descr="Description: Description: smanufactur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Description: Description: smanufacturi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CEDED1A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FF8500"/>
                            <w:sz w:val="18"/>
                            <w:szCs w:val="18"/>
                          </w:rPr>
                        </w:pPr>
                        <w:r w:rsidRPr="001001B3"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 xml:space="preserve">Manufacturing: 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EADCB66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>5.4E-3 kg N e</w:t>
                        </w:r>
                      </w:p>
                    </w:tc>
                  </w:tr>
                  <w:tr w:rsidR="00F527F9" w:rsidRPr="001001B3" w14:paraId="050BD8AF" w14:textId="77777777" w:rsidTr="003F67EE">
                    <w:trPr>
                      <w:trHeight w:val="288"/>
                    </w:trPr>
                    <w:tc>
                      <w:tcPr>
                        <w:tcW w:w="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9291DFE" w14:textId="0B967D69" w:rsidR="00F527F9" w:rsidRPr="001001B3" w:rsidRDefault="00F527F9" w:rsidP="003F67EE">
                        <w:pPr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bookmarkStart w:id="25" w:name="water_use11" w:colFirst="2" w:colLast="2"/>
                        <w:bookmarkEnd w:id="24"/>
                        <w:r>
                          <w:rPr>
                            <w:rFonts w:ascii="Arial Narrow" w:hAnsi="Arial Narrow"/>
                            <w:noProof/>
                            <w:sz w:val="18"/>
                            <w:szCs w:val="18"/>
                            <w:lang w:eastAsia="zh-CN"/>
                          </w:rPr>
                          <w:drawing>
                            <wp:inline distT="0" distB="0" distL="0" distR="0" wp14:anchorId="4F56882E" wp14:editId="04C4C3C1">
                              <wp:extent cx="133350" cy="133350"/>
                              <wp:effectExtent l="19050" t="19050" r="19050" b="19050"/>
                              <wp:docPr id="22" name="Picture 22" descr="Description: Description: su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Description: Description: su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9709A26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FF8500"/>
                            <w:sz w:val="18"/>
                            <w:szCs w:val="18"/>
                          </w:rPr>
                        </w:pPr>
                        <w:r w:rsidRPr="001001B3"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 xml:space="preserve">Use: 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FD68DD5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>0.00 kg N e</w:t>
                        </w:r>
                      </w:p>
                    </w:tc>
                  </w:tr>
                  <w:tr w:rsidR="00F527F9" w:rsidRPr="001001B3" w14:paraId="3CA1E68D" w14:textId="77777777" w:rsidTr="003F67EE">
                    <w:trPr>
                      <w:trHeight w:val="288"/>
                    </w:trPr>
                    <w:tc>
                      <w:tcPr>
                        <w:tcW w:w="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2845CCF" w14:textId="39660C7D" w:rsidR="00F527F9" w:rsidRPr="001001B3" w:rsidRDefault="00F527F9" w:rsidP="003F67EE">
                        <w:pPr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bookmarkStart w:id="26" w:name="water_trans11" w:colFirst="2" w:colLast="2"/>
                        <w:bookmarkEnd w:id="25"/>
                        <w:r>
                          <w:rPr>
                            <w:rFonts w:ascii="Arial Narrow" w:hAnsi="Arial Narrow"/>
                            <w:noProof/>
                            <w:sz w:val="18"/>
                            <w:szCs w:val="18"/>
                            <w:lang w:eastAsia="zh-CN"/>
                          </w:rPr>
                          <w:drawing>
                            <wp:inline distT="0" distB="0" distL="0" distR="0" wp14:anchorId="45B33AC8" wp14:editId="2F8C6E09">
                              <wp:extent cx="133350" cy="133350"/>
                              <wp:effectExtent l="19050" t="19050" r="19050" b="19050"/>
                              <wp:docPr id="21" name="Picture 21" descr="Description: Description: Purpl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Description: Description: Purpl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AE9439F" w14:textId="77777777" w:rsidR="00F527F9" w:rsidRPr="001001B3" w:rsidRDefault="00F527F9" w:rsidP="003F67EE">
                        <w:pPr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>Transportation: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1D3FD1D" w14:textId="77777777" w:rsidR="00F527F9" w:rsidRPr="001001B3" w:rsidRDefault="00F527F9" w:rsidP="003F67EE">
                        <w:pPr>
                          <w:rPr>
                            <w:rFonts w:ascii="Arial Narrow" w:hAnsi="Arial Narrow" w:cs="AkzidenzGroteskBE-Regular"/>
                            <w:color w:val="71888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cs="AkzidenzGroteskBE-Regular"/>
                            <w:color w:val="718883"/>
                            <w:sz w:val="18"/>
                            <w:szCs w:val="18"/>
                          </w:rPr>
                          <w:t>9.0E-3 kg N e</w:t>
                        </w:r>
                      </w:p>
                    </w:tc>
                  </w:tr>
                  <w:tr w:rsidR="00F527F9" w:rsidRPr="001001B3" w14:paraId="7330295D" w14:textId="77777777" w:rsidTr="003F67EE">
                    <w:trPr>
                      <w:trHeight w:val="288"/>
                    </w:trPr>
                    <w:tc>
                      <w:tcPr>
                        <w:tcW w:w="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A167EBA" w14:textId="2FFF53CC" w:rsidR="00F527F9" w:rsidRPr="001001B3" w:rsidRDefault="00F527F9" w:rsidP="003F67EE">
                        <w:pPr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bookmarkStart w:id="27" w:name="water_eol11" w:colFirst="2" w:colLast="2"/>
                        <w:bookmarkEnd w:id="26"/>
                        <w:r>
                          <w:rPr>
                            <w:rFonts w:ascii="Arial Narrow" w:hAnsi="Arial Narrow"/>
                            <w:noProof/>
                            <w:sz w:val="18"/>
                            <w:szCs w:val="18"/>
                            <w:lang w:eastAsia="zh-CN"/>
                          </w:rPr>
                          <w:drawing>
                            <wp:inline distT="0" distB="0" distL="0" distR="0" wp14:anchorId="07E2DDFB" wp14:editId="3840FB8E">
                              <wp:extent cx="133350" cy="133350"/>
                              <wp:effectExtent l="19050" t="19050" r="19050" b="19050"/>
                              <wp:docPr id="20" name="Picture 20" descr="Description: Description: seo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Description: Description: seo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C086556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FF8500"/>
                            <w:sz w:val="18"/>
                            <w:szCs w:val="18"/>
                          </w:rPr>
                        </w:pPr>
                        <w:r w:rsidRPr="001001B3">
                          <w:rPr>
                            <w:rFonts w:ascii="Arial Narrow" w:hAnsi="Arial Narrow" w:cs="AkzidenzGroteskBE-Regular"/>
                            <w:color w:val="FF8500"/>
                            <w:sz w:val="18"/>
                            <w:szCs w:val="18"/>
                          </w:rPr>
                          <w:t xml:space="preserve">End of Life: 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9245DD3" w14:textId="77777777" w:rsidR="00F527F9" w:rsidRPr="001001B3" w:rsidRDefault="00F527F9" w:rsidP="003F67EE">
                        <w:pP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color w:val="718883"/>
                            <w:sz w:val="18"/>
                            <w:szCs w:val="18"/>
                          </w:rPr>
                          <w:t>0.033 kg N e</w:t>
                        </w:r>
                      </w:p>
                    </w:tc>
                  </w:tr>
                  <w:bookmarkEnd w:id="27"/>
                </w:tbl>
                <w:p w14:paraId="19AFBA17" w14:textId="77777777" w:rsidR="00F527F9" w:rsidRPr="00F203FA" w:rsidRDefault="00F527F9" w:rsidP="003F67EE">
                  <w:pPr>
                    <w:rPr>
                      <w:rFonts w:ascii="Arial Narrow" w:hAnsi="Arial Narrow"/>
                    </w:rPr>
                  </w:pPr>
                </w:p>
              </w:tc>
            </w:tr>
            <w:tr w:rsidR="00F527F9" w:rsidRPr="00F203FA" w14:paraId="6224F6C7" w14:textId="77777777" w:rsidTr="003F67EE"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2611C6" w14:textId="77777777" w:rsidR="00F527F9" w:rsidRPr="00AD297A" w:rsidRDefault="00F527F9" w:rsidP="003F67EE">
                  <w:pPr>
                    <w:jc w:val="center"/>
                    <w:rPr>
                      <w:rFonts w:ascii="Arial Narrow" w:hAnsi="Arial Narrow"/>
                      <w:noProof/>
                      <w:color w:val="718883"/>
                      <w:sz w:val="20"/>
                      <w:szCs w:val="20"/>
                    </w:rPr>
                  </w:pPr>
                  <w:bookmarkStart w:id="28" w:name="water_value1" w:colFirst="0" w:colLast="0"/>
                  <w:bookmarkEnd w:id="22"/>
                  <w:r>
                    <w:rPr>
                      <w:rFonts w:ascii="Arial Narrow" w:hAnsi="Arial Narrow"/>
                      <w:noProof/>
                      <w:color w:val="718883"/>
                      <w:sz w:val="20"/>
                      <w:szCs w:val="20"/>
                    </w:rPr>
                    <w:t>0.133 kg N e</w:t>
                  </w:r>
                </w:p>
              </w:tc>
              <w:tc>
                <w:tcPr>
                  <w:tcW w:w="30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8493BF" w14:textId="77777777" w:rsidR="00F527F9" w:rsidRPr="00E56FA4" w:rsidRDefault="00F527F9" w:rsidP="003F67EE">
                  <w:pPr>
                    <w:rPr>
                      <w:rFonts w:ascii="Arial Narrow" w:hAnsi="Arial Narrow"/>
                      <w:color w:val="718883"/>
                    </w:rPr>
                  </w:pPr>
                </w:p>
              </w:tc>
            </w:tr>
          </w:tbl>
          <w:bookmarkEnd w:id="28"/>
          <w:p w14:paraId="3F1C1BD1" w14:textId="77777777" w:rsidR="00F527F9" w:rsidRPr="00F203FA" w:rsidRDefault="00F527F9" w:rsidP="003F67EE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 </w:t>
            </w:r>
          </w:p>
        </w:tc>
      </w:tr>
      <w:tr w:rsidR="00F527F9" w:rsidRPr="00C22079" w14:paraId="521753F0" w14:textId="77777777" w:rsidTr="003F67EE">
        <w:trPr>
          <w:trHeight w:val="828"/>
        </w:trPr>
        <w:tc>
          <w:tcPr>
            <w:tcW w:w="10800" w:type="dxa"/>
            <w:gridSpan w:val="3"/>
            <w:tcBorders>
              <w:left w:val="single" w:sz="4" w:space="0" w:color="D9D9D9"/>
              <w:right w:val="single" w:sz="4" w:space="0" w:color="D9D9D9"/>
            </w:tcBorders>
            <w:vAlign w:val="center"/>
          </w:tcPr>
          <w:tbl>
            <w:tblPr>
              <w:tblpPr w:leftFromText="180" w:rightFromText="180" w:vertAnchor="text" w:horzAnchor="margin" w:tblpY="-10"/>
              <w:tblOverlap w:val="never"/>
              <w:tblW w:w="7950" w:type="dxa"/>
              <w:tblLayout w:type="fixed"/>
              <w:tblLook w:val="00A0" w:firstRow="1" w:lastRow="0" w:firstColumn="1" w:lastColumn="0" w:noHBand="0" w:noVBand="0"/>
            </w:tblPr>
            <w:tblGrid>
              <w:gridCol w:w="2366"/>
              <w:gridCol w:w="2792"/>
              <w:gridCol w:w="2792"/>
            </w:tblGrid>
            <w:tr w:rsidR="00F527F9" w:rsidRPr="008276FF" w14:paraId="2523FC7A" w14:textId="77777777" w:rsidTr="003F67EE">
              <w:trPr>
                <w:trHeight w:val="288"/>
              </w:trPr>
              <w:tc>
                <w:tcPr>
                  <w:tcW w:w="23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9B39C3" w14:textId="77777777" w:rsidR="00F527F9" w:rsidRPr="008276FF" w:rsidRDefault="00F527F9" w:rsidP="003F67EE">
                  <w:pPr>
                    <w:jc w:val="center"/>
                    <w:rPr>
                      <w:rFonts w:ascii="Arial Narrow" w:hAnsi="Arial Narrow"/>
                      <w:color w:val="808080"/>
                    </w:rPr>
                  </w:pPr>
                  <w:bookmarkStart w:id="29" w:name="material_total_cost1" w:colFirst="1" w:colLast="1"/>
                  <w:r w:rsidRPr="001513BE">
                    <w:rPr>
                      <w:rFonts w:ascii="Arial Narrow" w:eastAsia="Arial Unicode MS" w:hAnsi="Arial Narrow" w:cs="Arial Unicode MS"/>
                      <w:b/>
                      <w:color w:val="FF8500"/>
                    </w:rPr>
                    <w:t>Material Financial Impact</w:t>
                  </w:r>
                </w:p>
              </w:tc>
              <w:tc>
                <w:tcPr>
                  <w:tcW w:w="27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03EE1D" w14:textId="77777777" w:rsidR="00F527F9" w:rsidRPr="001513BE" w:rsidRDefault="00F527F9" w:rsidP="003F67EE">
                  <w:pPr>
                    <w:jc w:val="center"/>
                    <w:rPr>
                      <w:rFonts w:ascii="Arial Narrow" w:hAnsi="Arial Narrow"/>
                      <w:color w:val="808080"/>
                    </w:rPr>
                  </w:pPr>
                  <w:r>
                    <w:rPr>
                      <w:rFonts w:ascii="Arial Narrow" w:hAnsi="Arial Narrow"/>
                      <w:color w:val="808080"/>
                    </w:rPr>
                    <w:t>176.10 USD</w:t>
                  </w:r>
                </w:p>
              </w:tc>
              <w:tc>
                <w:tcPr>
                  <w:tcW w:w="27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D2CD8B" w14:textId="77777777" w:rsidR="00F527F9" w:rsidRPr="008276FF" w:rsidRDefault="00F527F9" w:rsidP="003F67EE">
                  <w:pPr>
                    <w:jc w:val="center"/>
                    <w:rPr>
                      <w:rFonts w:ascii="Arial Narrow" w:hAnsi="Arial Narrow"/>
                      <w:color w:val="808080"/>
                    </w:rPr>
                  </w:pPr>
                </w:p>
              </w:tc>
            </w:tr>
            <w:bookmarkEnd w:id="29"/>
          </w:tbl>
          <w:p w14:paraId="7099A9E3" w14:textId="77777777" w:rsidR="00F527F9" w:rsidRPr="00F203FA" w:rsidRDefault="00F527F9" w:rsidP="003F67EE">
            <w:pPr>
              <w:tabs>
                <w:tab w:val="left" w:pos="0"/>
              </w:tabs>
              <w:rPr>
                <w:rFonts w:ascii="Arial Narrow" w:hAnsi="Arial Narrow" w:cs="AkzidenzGroteskBE-Regular"/>
                <w:color w:val="FF8500"/>
                <w:sz w:val="20"/>
                <w:szCs w:val="20"/>
              </w:rPr>
            </w:pPr>
          </w:p>
        </w:tc>
      </w:tr>
      <w:tr w:rsidR="00F527F9" w:rsidRPr="00C22079" w14:paraId="4EA568D0" w14:textId="77777777" w:rsidTr="003F67EE">
        <w:trPr>
          <w:trHeight w:val="1899"/>
        </w:trPr>
        <w:tc>
          <w:tcPr>
            <w:tcW w:w="10800" w:type="dxa"/>
            <w:gridSpan w:val="3"/>
            <w:tcBorders>
              <w:left w:val="single" w:sz="4" w:space="0" w:color="D9D9D9"/>
              <w:right w:val="single" w:sz="4" w:space="0" w:color="D9D9D9"/>
            </w:tcBorders>
            <w:vAlign w:val="center"/>
          </w:tcPr>
          <w:tbl>
            <w:tblPr>
              <w:tblW w:w="10597" w:type="dxa"/>
              <w:tblBorders>
                <w:top w:val="single" w:sz="4" w:space="0" w:color="D9D9D9"/>
                <w:left w:val="single" w:sz="4" w:space="0" w:color="D9D9D9"/>
                <w:bottom w:val="single" w:sz="4" w:space="0" w:color="D9D9D9"/>
                <w:right w:val="single" w:sz="4" w:space="0" w:color="D9D9D9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0597"/>
            </w:tblGrid>
            <w:tr w:rsidR="00F527F9" w:rsidRPr="00C22079" w14:paraId="08F47308" w14:textId="77777777" w:rsidTr="003F67EE">
              <w:trPr>
                <w:trHeight w:val="1628"/>
              </w:trPr>
              <w:tc>
                <w:tcPr>
                  <w:tcW w:w="10597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</w:tcPr>
                <w:p w14:paraId="63FBFC5F" w14:textId="77777777" w:rsidR="00F527F9" w:rsidRDefault="00F527F9" w:rsidP="003F67EE">
                  <w:pPr>
                    <w:tabs>
                      <w:tab w:val="left" w:pos="0"/>
                    </w:tabs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</w:pPr>
                  <w:r w:rsidRPr="00F203FA"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>Comments</w:t>
                  </w:r>
                </w:p>
                <w:p w14:paraId="550DAEB7" w14:textId="77777777" w:rsidR="00F527F9" w:rsidRPr="00F203FA" w:rsidRDefault="00F527F9" w:rsidP="003F67EE">
                  <w:pPr>
                    <w:tabs>
                      <w:tab w:val="left" w:pos="0"/>
                    </w:tabs>
                    <w:rPr>
                      <w:rFonts w:ascii="Arial Narrow" w:hAnsi="Arial Narrow"/>
                      <w:noProof/>
                    </w:rPr>
                  </w:pPr>
                </w:p>
              </w:tc>
            </w:tr>
          </w:tbl>
          <w:p w14:paraId="24EDB780" w14:textId="77777777" w:rsidR="00F527F9" w:rsidRPr="00C22079" w:rsidRDefault="00F527F9" w:rsidP="003F67EE">
            <w:pPr>
              <w:jc w:val="center"/>
              <w:rPr>
                <w:noProof/>
              </w:rPr>
            </w:pPr>
          </w:p>
        </w:tc>
      </w:tr>
      <w:tr w:rsidR="00F527F9" w:rsidRPr="00C22079" w14:paraId="7332DC84" w14:textId="77777777" w:rsidTr="003F67EE">
        <w:trPr>
          <w:trHeight w:val="1008"/>
        </w:trPr>
        <w:tc>
          <w:tcPr>
            <w:tcW w:w="8982" w:type="dxa"/>
            <w:gridSpan w:val="2"/>
            <w:tcBorders>
              <w:left w:val="single" w:sz="4" w:space="0" w:color="D9D9D9"/>
              <w:bottom w:val="single" w:sz="4" w:space="0" w:color="D9D9D9"/>
            </w:tcBorders>
            <w:vAlign w:val="center"/>
          </w:tcPr>
          <w:p w14:paraId="3AB2E00F" w14:textId="77777777" w:rsidR="00F527F9" w:rsidRPr="000A12A0" w:rsidRDefault="00F527F9" w:rsidP="003F67EE">
            <w:pPr>
              <w:spacing w:before="360"/>
              <w:rPr>
                <w:rFonts w:ascii="Arial Narrow" w:hAnsi="Arial Narrow" w:cs="AkzidenzGroteskBE-Bold"/>
                <w:b/>
                <w:bCs/>
                <w:color w:val="718883"/>
                <w:sz w:val="14"/>
                <w:szCs w:val="14"/>
              </w:rPr>
            </w:pPr>
            <w:hyperlink r:id="rId17" w:history="1">
              <w:r w:rsidRPr="006D0A03">
                <w:rPr>
                  <w:rStyle w:val="Hyperlink"/>
                  <w:rFonts w:ascii="Arial Narrow" w:hAnsi="Arial Narrow"/>
                  <w:sz w:val="20"/>
                </w:rPr>
                <w:t xml:space="preserve">Click here for alternative units such as </w:t>
              </w:r>
              <w:r>
                <w:rPr>
                  <w:rStyle w:val="Hyperlink"/>
                  <w:rFonts w:ascii="Arial Narrow" w:hAnsi="Arial Narrow"/>
                  <w:sz w:val="20"/>
                </w:rPr>
                <w:t>‘</w:t>
              </w:r>
              <w:r w:rsidRPr="006D0A03">
                <w:rPr>
                  <w:rStyle w:val="Hyperlink"/>
                  <w:rFonts w:ascii="Arial Narrow" w:hAnsi="Arial Narrow"/>
                  <w:sz w:val="20"/>
                </w:rPr>
                <w:t xml:space="preserve">Miles Driven </w:t>
              </w:r>
              <w:r>
                <w:rPr>
                  <w:rStyle w:val="Hyperlink"/>
                  <w:rFonts w:ascii="Arial Narrow" w:hAnsi="Arial Narrow"/>
                  <w:sz w:val="20"/>
                </w:rPr>
                <w:t>i</w:t>
              </w:r>
              <w:r w:rsidRPr="006D0A03">
                <w:rPr>
                  <w:rStyle w:val="Hyperlink"/>
                  <w:rFonts w:ascii="Arial Narrow" w:hAnsi="Arial Narrow"/>
                  <w:sz w:val="20"/>
                </w:rPr>
                <w:t xml:space="preserve">n </w:t>
              </w:r>
              <w:r>
                <w:rPr>
                  <w:rStyle w:val="Hyperlink"/>
                  <w:rFonts w:ascii="Arial Narrow" w:hAnsi="Arial Narrow"/>
                  <w:sz w:val="20"/>
                </w:rPr>
                <w:t>a</w:t>
              </w:r>
              <w:r w:rsidRPr="006D0A03">
                <w:rPr>
                  <w:rStyle w:val="Hyperlink"/>
                  <w:rFonts w:ascii="Arial Narrow" w:hAnsi="Arial Narrow"/>
                  <w:sz w:val="20"/>
                </w:rPr>
                <w:t xml:space="preserve"> Ca</w:t>
              </w:r>
              <w:r>
                <w:rPr>
                  <w:rStyle w:val="Hyperlink"/>
                  <w:rFonts w:ascii="Arial Narrow" w:hAnsi="Arial Narrow"/>
                  <w:sz w:val="20"/>
                </w:rPr>
                <w:t>r’</w:t>
              </w:r>
            </w:hyperlink>
          </w:p>
        </w:tc>
        <w:tc>
          <w:tcPr>
            <w:tcW w:w="1818" w:type="dxa"/>
            <w:tcBorders>
              <w:bottom w:val="single" w:sz="4" w:space="0" w:color="D9D9D9"/>
              <w:right w:val="single" w:sz="4" w:space="0" w:color="D9D9D9"/>
            </w:tcBorders>
            <w:vAlign w:val="center"/>
          </w:tcPr>
          <w:p w14:paraId="7B4A79E2" w14:textId="5403DE64" w:rsidR="00F527F9" w:rsidRPr="000A12A0" w:rsidRDefault="00F527F9" w:rsidP="003F67EE">
            <w:pPr>
              <w:jc w:val="center"/>
              <w:rPr>
                <w:rFonts w:ascii="AkzidenzGroteskBE-Bold" w:hAnsi="AkzidenzGroteskBE-Bold" w:cs="AkzidenzGroteskBE-Bold"/>
                <w:b/>
                <w:bCs/>
                <w:color w:val="718883"/>
                <w:sz w:val="14"/>
                <w:szCs w:val="14"/>
              </w:rPr>
            </w:pPr>
            <w:r>
              <w:rPr>
                <w:rFonts w:ascii="AkzidenzGroteskBE-Bold" w:hAnsi="AkzidenzGroteskBE-Bold" w:cs="AkzidenzGroteskBE-Bold"/>
                <w:b/>
                <w:noProof/>
                <w:color w:val="718883"/>
                <w:sz w:val="14"/>
                <w:szCs w:val="14"/>
                <w:lang w:eastAsia="zh-CN"/>
              </w:rPr>
              <w:drawing>
                <wp:inline distT="0" distB="0" distL="0" distR="0" wp14:anchorId="256A9910" wp14:editId="4D3DB98B">
                  <wp:extent cx="1019175" cy="466725"/>
                  <wp:effectExtent l="0" t="0" r="0" b="9525"/>
                  <wp:docPr id="19" name="Picture 19" descr="Description: Description: sw_vert_gray_sho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escription: Description: sw_vert_gray_sho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DFEADD" w14:textId="17F97EA5" w:rsidR="00F527F9" w:rsidRPr="00F527F9" w:rsidRDefault="00F527F9" w:rsidP="00F527F9">
      <w:r>
        <w:br w:type="page"/>
      </w:r>
      <w:bookmarkStart w:id="30" w:name="_GoBack"/>
      <w:bookmarkEnd w:id="30"/>
      <w:r>
        <w:rPr>
          <w:rFonts w:ascii="AkzidenzGroteskBE-Regular" w:hAnsi="AkzidenzGroteskBE-Regular" w:cs="AkzidenzGroteskBE-Regular"/>
          <w:color w:val="718883"/>
          <w:sz w:val="26"/>
          <w:szCs w:val="26"/>
        </w:rPr>
        <w:lastRenderedPageBreak/>
        <w:t xml:space="preserve"> </w:t>
      </w:r>
    </w:p>
    <w:p w14:paraId="2941CBAC" w14:textId="77777777" w:rsidR="00F527F9" w:rsidRPr="00DD717E" w:rsidRDefault="00F527F9" w:rsidP="00F527F9">
      <w:pPr>
        <w:rPr>
          <w:rFonts w:ascii="Arial Narrow" w:hAnsi="Arial Narrow" w:cs="AkzidenzGroteskBE-Regular"/>
          <w:b/>
          <w:color w:val="718883"/>
          <w:sz w:val="26"/>
          <w:szCs w:val="26"/>
        </w:rPr>
      </w:pPr>
      <w:r w:rsidRPr="00DD717E">
        <w:rPr>
          <w:rFonts w:ascii="Arial Narrow" w:hAnsi="Arial Narrow" w:cs="Arial"/>
          <w:b/>
          <w:color w:val="718883"/>
          <w:sz w:val="26"/>
          <w:szCs w:val="26"/>
        </w:rPr>
        <w:t>Component</w:t>
      </w:r>
      <w:r w:rsidRPr="00DD717E">
        <w:rPr>
          <w:rFonts w:ascii="Arial" w:hAnsi="Arial" w:cs="Arial"/>
          <w:b/>
          <w:color w:val="718883"/>
          <w:sz w:val="26"/>
          <w:szCs w:val="26"/>
        </w:rPr>
        <w:t xml:space="preserve"> </w:t>
      </w:r>
      <w:r w:rsidRPr="00DD717E">
        <w:rPr>
          <w:rFonts w:ascii="Arial Narrow" w:hAnsi="Arial Narrow" w:cs="AkzidenzGroteskBE-Regular"/>
          <w:b/>
          <w:color w:val="718883"/>
          <w:sz w:val="26"/>
          <w:szCs w:val="26"/>
        </w:rPr>
        <w:t>Environmental Impact</w:t>
      </w:r>
    </w:p>
    <w:p w14:paraId="5C2F3F7B" w14:textId="77777777" w:rsidR="00F527F9" w:rsidRDefault="00F527F9" w:rsidP="00F527F9">
      <w:pPr>
        <w:rPr>
          <w:rFonts w:ascii="Arial Narrow" w:hAnsi="Arial Narrow" w:cs="AkzidenzGroteskBE-Regular"/>
          <w:color w:val="718883"/>
          <w:sz w:val="26"/>
          <w:szCs w:val="26"/>
        </w:rPr>
      </w:pPr>
    </w:p>
    <w:p w14:paraId="1BA3274B" w14:textId="77777777" w:rsidR="00F527F9" w:rsidRPr="00DD717E" w:rsidRDefault="00F527F9" w:rsidP="00F527F9">
      <w:pPr>
        <w:rPr>
          <w:rFonts w:ascii="Arial Narrow" w:hAnsi="Arial Narrow" w:cs="AkzidenzGroteskBE-Regular"/>
          <w:color w:val="718883"/>
        </w:rPr>
      </w:pPr>
      <w:r>
        <w:rPr>
          <w:rFonts w:ascii="Arial Narrow" w:hAnsi="Arial Narrow" w:cs="AkzidenzGroteskBE-Regular"/>
          <w:color w:val="718883"/>
        </w:rPr>
        <w:t xml:space="preserve">Top Ten </w:t>
      </w:r>
      <w:r w:rsidRPr="00DD717E">
        <w:rPr>
          <w:rFonts w:ascii="Arial Narrow" w:hAnsi="Arial Narrow" w:cs="AkzidenzGroteskBE-Regular"/>
          <w:color w:val="718883"/>
        </w:rPr>
        <w:t>Components Contributing Most to the Four Areas of Environmental Impact</w:t>
      </w:r>
    </w:p>
    <w:p w14:paraId="5D271CB2" w14:textId="77777777" w:rsidR="00F527F9" w:rsidRPr="00DD717E" w:rsidRDefault="00F527F9" w:rsidP="00F527F9">
      <w:pPr>
        <w:rPr>
          <w:rFonts w:ascii="Arial Narrow" w:hAnsi="Arial Narrow" w:cs="AkzidenzGroteskBE-Regular"/>
          <w:color w:val="718883"/>
        </w:rPr>
      </w:pPr>
    </w:p>
    <w:tbl>
      <w:tblPr>
        <w:tblW w:w="104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740"/>
        <w:gridCol w:w="184"/>
        <w:gridCol w:w="208"/>
        <w:gridCol w:w="170"/>
        <w:gridCol w:w="75"/>
        <w:gridCol w:w="9"/>
        <w:gridCol w:w="8"/>
        <w:gridCol w:w="401"/>
        <w:gridCol w:w="136"/>
        <w:gridCol w:w="119"/>
        <w:gridCol w:w="741"/>
        <w:gridCol w:w="184"/>
        <w:gridCol w:w="224"/>
        <w:gridCol w:w="154"/>
        <w:gridCol w:w="75"/>
        <w:gridCol w:w="10"/>
        <w:gridCol w:w="7"/>
        <w:gridCol w:w="401"/>
        <w:gridCol w:w="136"/>
        <w:gridCol w:w="119"/>
        <w:gridCol w:w="741"/>
        <w:gridCol w:w="184"/>
        <w:gridCol w:w="226"/>
        <w:gridCol w:w="153"/>
        <w:gridCol w:w="74"/>
        <w:gridCol w:w="18"/>
        <w:gridCol w:w="400"/>
        <w:gridCol w:w="136"/>
        <w:gridCol w:w="120"/>
        <w:gridCol w:w="6"/>
        <w:gridCol w:w="847"/>
        <w:gridCol w:w="6"/>
        <w:gridCol w:w="209"/>
        <w:gridCol w:w="233"/>
        <w:gridCol w:w="208"/>
        <w:gridCol w:w="87"/>
        <w:gridCol w:w="21"/>
        <w:gridCol w:w="468"/>
        <w:gridCol w:w="158"/>
        <w:gridCol w:w="139"/>
        <w:gridCol w:w="8"/>
      </w:tblGrid>
      <w:tr w:rsidR="00F527F9" w14:paraId="1E55CF66" w14:textId="77777777" w:rsidTr="003F67EE">
        <w:trPr>
          <w:gridAfter w:val="1"/>
          <w:wAfter w:w="8" w:type="dxa"/>
          <w:trHeight w:val="330"/>
          <w:tblHeader/>
        </w:trPr>
        <w:tc>
          <w:tcPr>
            <w:tcW w:w="1889" w:type="dxa"/>
            <w:noWrap/>
            <w:vAlign w:val="center"/>
            <w:hideMark/>
          </w:tcPr>
          <w:p w14:paraId="4084B833" w14:textId="77777777" w:rsidR="00F527F9" w:rsidRDefault="00F527F9" w:rsidP="003F67EE">
            <w:pPr>
              <w:jc w:val="center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Component</w:t>
            </w:r>
          </w:p>
        </w:tc>
        <w:tc>
          <w:tcPr>
            <w:tcW w:w="2050" w:type="dxa"/>
            <w:gridSpan w:val="10"/>
            <w:noWrap/>
            <w:vAlign w:val="center"/>
            <w:hideMark/>
          </w:tcPr>
          <w:p w14:paraId="3E9B46B5" w14:textId="77777777" w:rsidR="00F527F9" w:rsidRDefault="00F527F9" w:rsidP="003F67EE">
            <w:pPr>
              <w:jc w:val="center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Carbon</w:t>
            </w:r>
          </w:p>
        </w:tc>
        <w:tc>
          <w:tcPr>
            <w:tcW w:w="2051" w:type="dxa"/>
            <w:gridSpan w:val="10"/>
            <w:noWrap/>
            <w:vAlign w:val="center"/>
            <w:hideMark/>
          </w:tcPr>
          <w:p w14:paraId="65F460D9" w14:textId="77777777" w:rsidR="00F527F9" w:rsidRDefault="00F527F9" w:rsidP="003F67EE">
            <w:pPr>
              <w:jc w:val="center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Water</w:t>
            </w:r>
          </w:p>
        </w:tc>
        <w:tc>
          <w:tcPr>
            <w:tcW w:w="2052" w:type="dxa"/>
            <w:gridSpan w:val="9"/>
            <w:noWrap/>
            <w:vAlign w:val="center"/>
            <w:hideMark/>
          </w:tcPr>
          <w:p w14:paraId="6B344F87" w14:textId="77777777" w:rsidR="00F527F9" w:rsidRDefault="00F527F9" w:rsidP="003F67EE">
            <w:pPr>
              <w:jc w:val="center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Air</w:t>
            </w:r>
          </w:p>
        </w:tc>
        <w:tc>
          <w:tcPr>
            <w:tcW w:w="2382" w:type="dxa"/>
            <w:gridSpan w:val="11"/>
            <w:noWrap/>
            <w:vAlign w:val="center"/>
            <w:hideMark/>
          </w:tcPr>
          <w:p w14:paraId="50DBE10F" w14:textId="77777777" w:rsidR="00F527F9" w:rsidRDefault="00F527F9" w:rsidP="003F67EE">
            <w:pPr>
              <w:jc w:val="center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Energy</w:t>
            </w:r>
          </w:p>
        </w:tc>
      </w:tr>
      <w:tr w:rsidR="00F527F9" w14:paraId="38566109" w14:textId="77777777" w:rsidTr="003F67EE">
        <w:trPr>
          <w:gridAfter w:val="1"/>
          <w:wAfter w:w="8" w:type="dxa"/>
          <w:trHeight w:val="85"/>
          <w:tblHeader/>
        </w:trPr>
        <w:tc>
          <w:tcPr>
            <w:tcW w:w="10424" w:type="dxa"/>
            <w:gridSpan w:val="41"/>
            <w:noWrap/>
            <w:vAlign w:val="center"/>
          </w:tcPr>
          <w:p w14:paraId="5D023274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</w:tr>
      <w:tr w:rsidR="00F527F9" w14:paraId="75F0226F" w14:textId="77777777" w:rsidTr="003F67EE">
        <w:trPr>
          <w:gridAfter w:val="1"/>
          <w:wAfter w:w="8" w:type="dxa"/>
          <w:trHeight w:val="330"/>
          <w:tblHeader/>
        </w:trPr>
        <w:tc>
          <w:tcPr>
            <w:tcW w:w="1889" w:type="dxa"/>
            <w:noWrap/>
            <w:vAlign w:val="center"/>
          </w:tcPr>
          <w:p w14:paraId="64D56864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  <w:proofErr w:type="spellStart"/>
            <w:r>
              <w:rPr>
                <w:rFonts w:ascii="Arial Narrow" w:hAnsi="Arial Narrow" w:cs="AkzidenzGroteskBE-Regular"/>
                <w:color w:val="718883"/>
              </w:rPr>
              <w:t>box_TopCover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24" w:space="0" w:color="FFFFFF"/>
            </w:tcBorders>
            <w:shd w:val="clear" w:color="auto" w:fill="FFFFFF"/>
            <w:noWrap/>
            <w:vAlign w:val="center"/>
          </w:tcPr>
          <w:p w14:paraId="6A12A129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37</w:t>
            </w:r>
          </w:p>
        </w:tc>
        <w:tc>
          <w:tcPr>
            <w:tcW w:w="1191" w:type="dxa"/>
            <w:gridSpan w:val="8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FF0000"/>
            <w:vAlign w:val="center"/>
          </w:tcPr>
          <w:p w14:paraId="67BDA41E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119" w:type="dxa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714E0742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5979728D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3.3E-3</w:t>
            </w:r>
          </w:p>
        </w:tc>
        <w:tc>
          <w:tcPr>
            <w:tcW w:w="1191" w:type="dxa"/>
            <w:gridSpan w:val="8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FF0000"/>
            <w:vAlign w:val="center"/>
          </w:tcPr>
          <w:p w14:paraId="232C6391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119" w:type="dxa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78F46B11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53BC709F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11</w:t>
            </w:r>
          </w:p>
        </w:tc>
        <w:tc>
          <w:tcPr>
            <w:tcW w:w="1191" w:type="dxa"/>
            <w:gridSpan w:val="7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FF0000"/>
            <w:vAlign w:val="center"/>
          </w:tcPr>
          <w:p w14:paraId="7F3970EE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120" w:type="dxa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59AE4D40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0ED67495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460</w:t>
            </w:r>
          </w:p>
        </w:tc>
        <w:tc>
          <w:tcPr>
            <w:tcW w:w="1390" w:type="dxa"/>
            <w:gridSpan w:val="8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FF0000"/>
            <w:vAlign w:val="center"/>
          </w:tcPr>
          <w:p w14:paraId="544333EC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312BBCA0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</w:tr>
      <w:tr w:rsidR="00F527F9" w14:paraId="1A53A747" w14:textId="77777777" w:rsidTr="003F67EE">
        <w:trPr>
          <w:gridAfter w:val="1"/>
          <w:wAfter w:w="8" w:type="dxa"/>
          <w:trHeight w:val="85"/>
          <w:tblHeader/>
        </w:trPr>
        <w:tc>
          <w:tcPr>
            <w:tcW w:w="10424" w:type="dxa"/>
            <w:gridSpan w:val="41"/>
            <w:noWrap/>
            <w:vAlign w:val="center"/>
          </w:tcPr>
          <w:p w14:paraId="1865F423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</w:tr>
      <w:tr w:rsidR="00F527F9" w14:paraId="456F9B3A" w14:textId="77777777" w:rsidTr="003F67EE">
        <w:trPr>
          <w:gridAfter w:val="1"/>
          <w:wAfter w:w="8" w:type="dxa"/>
          <w:trHeight w:val="330"/>
          <w:tblHeader/>
        </w:trPr>
        <w:tc>
          <w:tcPr>
            <w:tcW w:w="1889" w:type="dxa"/>
            <w:noWrap/>
            <w:vAlign w:val="center"/>
          </w:tcPr>
          <w:p w14:paraId="164509FD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  <w:proofErr w:type="spellStart"/>
            <w:r>
              <w:rPr>
                <w:rFonts w:ascii="Arial Narrow" w:hAnsi="Arial Narrow" w:cs="AkzidenzGroteskBE-Regular"/>
                <w:color w:val="718883"/>
              </w:rPr>
              <w:t>box_base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24" w:space="0" w:color="FFFFFF"/>
            </w:tcBorders>
            <w:shd w:val="clear" w:color="auto" w:fill="FFFFFF"/>
            <w:noWrap/>
            <w:vAlign w:val="center"/>
          </w:tcPr>
          <w:p w14:paraId="719CF56A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33</w:t>
            </w:r>
          </w:p>
        </w:tc>
        <w:tc>
          <w:tcPr>
            <w:tcW w:w="1055" w:type="dxa"/>
            <w:gridSpan w:val="7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FF0000"/>
            <w:vAlign w:val="center"/>
          </w:tcPr>
          <w:p w14:paraId="2D7FE0CA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255" w:type="dxa"/>
            <w:gridSpan w:val="2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1DDF73D6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206B930A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2.9E-3</w:t>
            </w:r>
          </w:p>
        </w:tc>
        <w:tc>
          <w:tcPr>
            <w:tcW w:w="1055" w:type="dxa"/>
            <w:gridSpan w:val="7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FF0000"/>
            <w:vAlign w:val="center"/>
          </w:tcPr>
          <w:p w14:paraId="59F4A63F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255" w:type="dxa"/>
            <w:gridSpan w:val="2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199AA0E5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5C1B3B25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10</w:t>
            </w:r>
          </w:p>
        </w:tc>
        <w:tc>
          <w:tcPr>
            <w:tcW w:w="1055" w:type="dxa"/>
            <w:gridSpan w:val="6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FF0000"/>
            <w:vAlign w:val="center"/>
          </w:tcPr>
          <w:p w14:paraId="1BB8DEFF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1E4FAD56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71B987C4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400</w:t>
            </w:r>
          </w:p>
        </w:tc>
        <w:tc>
          <w:tcPr>
            <w:tcW w:w="1232" w:type="dxa"/>
            <w:gridSpan w:val="7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FF0000"/>
            <w:vAlign w:val="center"/>
          </w:tcPr>
          <w:p w14:paraId="759A6E00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407AE352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</w:tr>
      <w:tr w:rsidR="00F527F9" w14:paraId="34F02169" w14:textId="77777777" w:rsidTr="003F67EE">
        <w:trPr>
          <w:gridAfter w:val="1"/>
          <w:wAfter w:w="8" w:type="dxa"/>
          <w:trHeight w:val="85"/>
          <w:tblHeader/>
        </w:trPr>
        <w:tc>
          <w:tcPr>
            <w:tcW w:w="10424" w:type="dxa"/>
            <w:gridSpan w:val="41"/>
            <w:noWrap/>
            <w:vAlign w:val="center"/>
          </w:tcPr>
          <w:p w14:paraId="65A2E320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</w:tr>
      <w:tr w:rsidR="00F527F9" w14:paraId="0860083C" w14:textId="77777777" w:rsidTr="003F67EE">
        <w:trPr>
          <w:gridAfter w:val="1"/>
          <w:wAfter w:w="8" w:type="dxa"/>
          <w:trHeight w:val="330"/>
          <w:tblHeader/>
        </w:trPr>
        <w:tc>
          <w:tcPr>
            <w:tcW w:w="1889" w:type="dxa"/>
            <w:noWrap/>
            <w:vAlign w:val="center"/>
          </w:tcPr>
          <w:p w14:paraId="7B3E8A5D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  <w:proofErr w:type="spellStart"/>
            <w:r>
              <w:rPr>
                <w:rFonts w:ascii="Arial Narrow" w:hAnsi="Arial Narrow" w:cs="AkzidenzGroteskBE-Regular"/>
                <w:color w:val="718883"/>
              </w:rPr>
              <w:t>box_back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24" w:space="0" w:color="FFFFFF"/>
            </w:tcBorders>
            <w:shd w:val="clear" w:color="auto" w:fill="FFFFFF"/>
            <w:noWrap/>
            <w:vAlign w:val="center"/>
          </w:tcPr>
          <w:p w14:paraId="294F0E18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20</w:t>
            </w:r>
          </w:p>
        </w:tc>
        <w:tc>
          <w:tcPr>
            <w:tcW w:w="654" w:type="dxa"/>
            <w:gridSpan w:val="6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FF0000"/>
            <w:vAlign w:val="center"/>
          </w:tcPr>
          <w:p w14:paraId="58DC6F61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656" w:type="dxa"/>
            <w:gridSpan w:val="3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1BA9D314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5D135CE3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1.8E-3</w:t>
            </w:r>
          </w:p>
        </w:tc>
        <w:tc>
          <w:tcPr>
            <w:tcW w:w="654" w:type="dxa"/>
            <w:gridSpan w:val="6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FF0000"/>
            <w:vAlign w:val="center"/>
          </w:tcPr>
          <w:p w14:paraId="4ADF5A43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656" w:type="dxa"/>
            <w:gridSpan w:val="3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7596A875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2FC994D4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6.3</w:t>
            </w:r>
          </w:p>
        </w:tc>
        <w:tc>
          <w:tcPr>
            <w:tcW w:w="655" w:type="dxa"/>
            <w:gridSpan w:val="5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FF0000"/>
            <w:vAlign w:val="center"/>
          </w:tcPr>
          <w:p w14:paraId="635F5A76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656" w:type="dxa"/>
            <w:gridSpan w:val="3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5C1E4BB7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114B8612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250</w:t>
            </w:r>
          </w:p>
        </w:tc>
        <w:tc>
          <w:tcPr>
            <w:tcW w:w="764" w:type="dxa"/>
            <w:gridSpan w:val="6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FF0000"/>
            <w:vAlign w:val="center"/>
          </w:tcPr>
          <w:p w14:paraId="19632B2C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65" w:type="dxa"/>
            <w:gridSpan w:val="3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0C7BE72B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</w:tr>
      <w:tr w:rsidR="00F527F9" w14:paraId="19E936FC" w14:textId="77777777" w:rsidTr="003F67EE">
        <w:trPr>
          <w:gridAfter w:val="1"/>
          <w:wAfter w:w="8" w:type="dxa"/>
          <w:trHeight w:val="85"/>
          <w:tblHeader/>
        </w:trPr>
        <w:tc>
          <w:tcPr>
            <w:tcW w:w="10424" w:type="dxa"/>
            <w:gridSpan w:val="41"/>
            <w:noWrap/>
            <w:vAlign w:val="center"/>
          </w:tcPr>
          <w:p w14:paraId="67288E55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</w:tr>
      <w:tr w:rsidR="00F527F9" w14:paraId="64955AD8" w14:textId="77777777" w:rsidTr="003F67EE">
        <w:trPr>
          <w:trHeight w:val="330"/>
          <w:tblHeader/>
        </w:trPr>
        <w:tc>
          <w:tcPr>
            <w:tcW w:w="1889" w:type="dxa"/>
            <w:noWrap/>
            <w:vAlign w:val="center"/>
          </w:tcPr>
          <w:p w14:paraId="22EF2ECD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  <w:proofErr w:type="spellStart"/>
            <w:r>
              <w:rPr>
                <w:rFonts w:ascii="Arial Narrow" w:hAnsi="Arial Narrow" w:cs="AkzidenzGroteskBE-Regular"/>
                <w:color w:val="718883"/>
              </w:rPr>
              <w:t>box_side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24" w:space="0" w:color="FFFFFF"/>
            </w:tcBorders>
            <w:shd w:val="clear" w:color="auto" w:fill="FFFFFF"/>
            <w:noWrap/>
            <w:vAlign w:val="center"/>
          </w:tcPr>
          <w:p w14:paraId="4CE32C5D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20</w:t>
            </w:r>
          </w:p>
        </w:tc>
        <w:tc>
          <w:tcPr>
            <w:tcW w:w="646" w:type="dxa"/>
            <w:gridSpan w:val="5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CCCCCC"/>
            <w:vAlign w:val="center"/>
          </w:tcPr>
          <w:p w14:paraId="4229C6F9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664" w:type="dxa"/>
            <w:gridSpan w:val="4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57C31A78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72DB4987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1.8E-3</w:t>
            </w:r>
          </w:p>
        </w:tc>
        <w:tc>
          <w:tcPr>
            <w:tcW w:w="647" w:type="dxa"/>
            <w:gridSpan w:val="5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CCCCCC"/>
            <w:vAlign w:val="center"/>
          </w:tcPr>
          <w:p w14:paraId="61A0BB60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663" w:type="dxa"/>
            <w:gridSpan w:val="4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6E412B1D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551FDE30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6.2</w:t>
            </w:r>
          </w:p>
        </w:tc>
        <w:tc>
          <w:tcPr>
            <w:tcW w:w="655" w:type="dxa"/>
            <w:gridSpan w:val="5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CCCCCC"/>
            <w:vAlign w:val="center"/>
          </w:tcPr>
          <w:p w14:paraId="429BAB95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662" w:type="dxa"/>
            <w:gridSpan w:val="4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69124C4B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7E05B8ED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250</w:t>
            </w:r>
          </w:p>
        </w:tc>
        <w:tc>
          <w:tcPr>
            <w:tcW w:w="758" w:type="dxa"/>
            <w:gridSpan w:val="5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CCCCCC"/>
            <w:vAlign w:val="center"/>
          </w:tcPr>
          <w:p w14:paraId="3C945A94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2263AA9F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</w:tr>
      <w:tr w:rsidR="00F527F9" w14:paraId="16434B14" w14:textId="77777777" w:rsidTr="003F67EE">
        <w:trPr>
          <w:gridAfter w:val="1"/>
          <w:wAfter w:w="8" w:type="dxa"/>
          <w:trHeight w:val="85"/>
          <w:tblHeader/>
        </w:trPr>
        <w:tc>
          <w:tcPr>
            <w:tcW w:w="10424" w:type="dxa"/>
            <w:gridSpan w:val="41"/>
            <w:noWrap/>
            <w:vAlign w:val="center"/>
          </w:tcPr>
          <w:p w14:paraId="50CAFC71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</w:tr>
      <w:tr w:rsidR="00F527F9" w14:paraId="249DB456" w14:textId="77777777" w:rsidTr="003F67EE">
        <w:trPr>
          <w:gridAfter w:val="1"/>
          <w:wAfter w:w="8" w:type="dxa"/>
          <w:trHeight w:val="330"/>
          <w:tblHeader/>
        </w:trPr>
        <w:tc>
          <w:tcPr>
            <w:tcW w:w="1889" w:type="dxa"/>
            <w:noWrap/>
            <w:vAlign w:val="center"/>
          </w:tcPr>
          <w:p w14:paraId="2EA3F171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  <w:proofErr w:type="spellStart"/>
            <w:r>
              <w:rPr>
                <w:rFonts w:ascii="Arial Narrow" w:hAnsi="Arial Narrow" w:cs="AkzidenzGroteskBE-Regular"/>
                <w:color w:val="718883"/>
              </w:rPr>
              <w:t>box_sidemirrored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24" w:space="0" w:color="FFFFFF"/>
            </w:tcBorders>
            <w:shd w:val="clear" w:color="auto" w:fill="FFFFFF"/>
            <w:noWrap/>
            <w:vAlign w:val="center"/>
          </w:tcPr>
          <w:p w14:paraId="62725836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20</w:t>
            </w:r>
          </w:p>
        </w:tc>
        <w:tc>
          <w:tcPr>
            <w:tcW w:w="637" w:type="dxa"/>
            <w:gridSpan w:val="4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CCCCCC"/>
            <w:vAlign w:val="center"/>
          </w:tcPr>
          <w:p w14:paraId="57AEF97D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673" w:type="dxa"/>
            <w:gridSpan w:val="5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6EA6237F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76ACBF56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1.7E-3</w:t>
            </w:r>
          </w:p>
        </w:tc>
        <w:tc>
          <w:tcPr>
            <w:tcW w:w="637" w:type="dxa"/>
            <w:gridSpan w:val="4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CCCCCC"/>
            <w:vAlign w:val="center"/>
          </w:tcPr>
          <w:p w14:paraId="5C353E5A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673" w:type="dxa"/>
            <w:gridSpan w:val="5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01A5E322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54073A0F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6.1</w:t>
            </w:r>
          </w:p>
        </w:tc>
        <w:tc>
          <w:tcPr>
            <w:tcW w:w="637" w:type="dxa"/>
            <w:gridSpan w:val="4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CCCCCC"/>
            <w:vAlign w:val="center"/>
          </w:tcPr>
          <w:p w14:paraId="344B3FD2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674" w:type="dxa"/>
            <w:gridSpan w:val="4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45DC2F95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2B1A4E3B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240</w:t>
            </w:r>
          </w:p>
        </w:tc>
        <w:tc>
          <w:tcPr>
            <w:tcW w:w="743" w:type="dxa"/>
            <w:gridSpan w:val="5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CCCCCC"/>
            <w:vAlign w:val="center"/>
          </w:tcPr>
          <w:p w14:paraId="2B3804E0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86" w:type="dxa"/>
            <w:gridSpan w:val="4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1F1FDE3E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</w:tr>
      <w:tr w:rsidR="00F527F9" w14:paraId="3BA47D0A" w14:textId="77777777" w:rsidTr="003F67EE">
        <w:trPr>
          <w:gridAfter w:val="1"/>
          <w:wAfter w:w="8" w:type="dxa"/>
          <w:trHeight w:val="85"/>
          <w:tblHeader/>
        </w:trPr>
        <w:tc>
          <w:tcPr>
            <w:tcW w:w="10424" w:type="dxa"/>
            <w:gridSpan w:val="41"/>
            <w:noWrap/>
            <w:vAlign w:val="center"/>
          </w:tcPr>
          <w:p w14:paraId="511C097A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</w:tr>
      <w:tr w:rsidR="00F527F9" w14:paraId="0BD1C1F4" w14:textId="77777777" w:rsidTr="003F67EE">
        <w:trPr>
          <w:gridAfter w:val="1"/>
          <w:wAfter w:w="8" w:type="dxa"/>
          <w:trHeight w:val="330"/>
          <w:tblHeader/>
        </w:trPr>
        <w:tc>
          <w:tcPr>
            <w:tcW w:w="1889" w:type="dxa"/>
            <w:noWrap/>
            <w:vAlign w:val="center"/>
          </w:tcPr>
          <w:p w14:paraId="305DBBCE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  <w:proofErr w:type="spellStart"/>
            <w:r>
              <w:rPr>
                <w:rFonts w:ascii="Arial Narrow" w:hAnsi="Arial Narrow" w:cs="AkzidenzGroteskBE-Regular"/>
                <w:color w:val="718883"/>
              </w:rPr>
              <w:t>box_frontdivider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24" w:space="0" w:color="FFFFFF"/>
            </w:tcBorders>
            <w:shd w:val="clear" w:color="auto" w:fill="FFFFFF"/>
            <w:noWrap/>
            <w:vAlign w:val="center"/>
          </w:tcPr>
          <w:p w14:paraId="16FA9924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17</w:t>
            </w:r>
          </w:p>
        </w:tc>
        <w:tc>
          <w:tcPr>
            <w:tcW w:w="562" w:type="dxa"/>
            <w:gridSpan w:val="3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008000"/>
            <w:vAlign w:val="center"/>
          </w:tcPr>
          <w:p w14:paraId="26D1C29C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48" w:type="dxa"/>
            <w:gridSpan w:val="6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5823ADEB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6BD3E2A4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1.5E-3</w:t>
            </w:r>
          </w:p>
        </w:tc>
        <w:tc>
          <w:tcPr>
            <w:tcW w:w="562" w:type="dxa"/>
            <w:gridSpan w:val="3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008000"/>
            <w:vAlign w:val="center"/>
          </w:tcPr>
          <w:p w14:paraId="3AAA985A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48" w:type="dxa"/>
            <w:gridSpan w:val="6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3DA38864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45B43A0C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5.4</w:t>
            </w:r>
          </w:p>
        </w:tc>
        <w:tc>
          <w:tcPr>
            <w:tcW w:w="563" w:type="dxa"/>
            <w:gridSpan w:val="3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008000"/>
            <w:vAlign w:val="center"/>
          </w:tcPr>
          <w:p w14:paraId="2E23B068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48" w:type="dxa"/>
            <w:gridSpan w:val="5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2A335BA7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0F4FCF4B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220</w:t>
            </w:r>
          </w:p>
        </w:tc>
        <w:tc>
          <w:tcPr>
            <w:tcW w:w="656" w:type="dxa"/>
            <w:gridSpan w:val="4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008000"/>
            <w:vAlign w:val="center"/>
          </w:tcPr>
          <w:p w14:paraId="03D01783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873" w:type="dxa"/>
            <w:gridSpan w:val="5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6122B6F5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</w:tr>
      <w:tr w:rsidR="00F527F9" w14:paraId="6ED7C696" w14:textId="77777777" w:rsidTr="003F67EE">
        <w:trPr>
          <w:gridAfter w:val="1"/>
          <w:wAfter w:w="8" w:type="dxa"/>
          <w:trHeight w:val="85"/>
          <w:tblHeader/>
        </w:trPr>
        <w:tc>
          <w:tcPr>
            <w:tcW w:w="10424" w:type="dxa"/>
            <w:gridSpan w:val="41"/>
            <w:noWrap/>
            <w:vAlign w:val="center"/>
          </w:tcPr>
          <w:p w14:paraId="090A652B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</w:tr>
      <w:tr w:rsidR="00F527F9" w14:paraId="789643F8" w14:textId="77777777" w:rsidTr="003F67EE">
        <w:trPr>
          <w:gridAfter w:val="1"/>
          <w:wAfter w:w="8" w:type="dxa"/>
          <w:trHeight w:val="330"/>
          <w:tblHeader/>
        </w:trPr>
        <w:tc>
          <w:tcPr>
            <w:tcW w:w="1889" w:type="dxa"/>
            <w:noWrap/>
            <w:vAlign w:val="center"/>
          </w:tcPr>
          <w:p w14:paraId="66EA4986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  <w:proofErr w:type="spellStart"/>
            <w:r>
              <w:rPr>
                <w:rFonts w:ascii="Arial Narrow" w:hAnsi="Arial Narrow" w:cs="AkzidenzGroteskBE-Regular"/>
                <w:color w:val="718883"/>
              </w:rPr>
              <w:t>box_inner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24" w:space="0" w:color="FFFFFF"/>
            </w:tcBorders>
            <w:shd w:val="clear" w:color="auto" w:fill="FFFFFF"/>
            <w:noWrap/>
            <w:vAlign w:val="center"/>
          </w:tcPr>
          <w:p w14:paraId="45137C36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12</w:t>
            </w:r>
          </w:p>
        </w:tc>
        <w:tc>
          <w:tcPr>
            <w:tcW w:w="392" w:type="dxa"/>
            <w:gridSpan w:val="2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008000"/>
            <w:vAlign w:val="center"/>
          </w:tcPr>
          <w:p w14:paraId="1790F7FD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918" w:type="dxa"/>
            <w:gridSpan w:val="7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2F866C9E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5301BCB8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1.1E-3</w:t>
            </w:r>
          </w:p>
        </w:tc>
        <w:tc>
          <w:tcPr>
            <w:tcW w:w="408" w:type="dxa"/>
            <w:gridSpan w:val="2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008000"/>
            <w:vAlign w:val="center"/>
          </w:tcPr>
          <w:p w14:paraId="04B1B816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902" w:type="dxa"/>
            <w:gridSpan w:val="7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30EFE448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7E157226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3.9</w:t>
            </w:r>
          </w:p>
        </w:tc>
        <w:tc>
          <w:tcPr>
            <w:tcW w:w="410" w:type="dxa"/>
            <w:gridSpan w:val="2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008000"/>
            <w:vAlign w:val="center"/>
          </w:tcPr>
          <w:p w14:paraId="17C90D66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901" w:type="dxa"/>
            <w:gridSpan w:val="6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1713C39F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6C445BC3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150</w:t>
            </w:r>
          </w:p>
        </w:tc>
        <w:tc>
          <w:tcPr>
            <w:tcW w:w="448" w:type="dxa"/>
            <w:gridSpan w:val="3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008000"/>
            <w:vAlign w:val="center"/>
          </w:tcPr>
          <w:p w14:paraId="1581401A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1081" w:type="dxa"/>
            <w:gridSpan w:val="6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1A84ED74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</w:tr>
      <w:tr w:rsidR="00F527F9" w14:paraId="066FAFD9" w14:textId="77777777" w:rsidTr="003F67EE">
        <w:trPr>
          <w:gridAfter w:val="1"/>
          <w:wAfter w:w="8" w:type="dxa"/>
          <w:trHeight w:val="85"/>
          <w:tblHeader/>
        </w:trPr>
        <w:tc>
          <w:tcPr>
            <w:tcW w:w="10424" w:type="dxa"/>
            <w:gridSpan w:val="41"/>
            <w:noWrap/>
            <w:vAlign w:val="center"/>
          </w:tcPr>
          <w:p w14:paraId="37BA7037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</w:tr>
      <w:tr w:rsidR="00F527F9" w14:paraId="635C8340" w14:textId="77777777" w:rsidTr="003F67EE">
        <w:trPr>
          <w:gridAfter w:val="1"/>
          <w:wAfter w:w="8" w:type="dxa"/>
          <w:trHeight w:val="330"/>
          <w:tblHeader/>
        </w:trPr>
        <w:tc>
          <w:tcPr>
            <w:tcW w:w="1889" w:type="dxa"/>
            <w:noWrap/>
            <w:vAlign w:val="center"/>
          </w:tcPr>
          <w:p w14:paraId="05B9BE59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  <w:proofErr w:type="spellStart"/>
            <w:r>
              <w:rPr>
                <w:rFonts w:ascii="Arial Narrow" w:hAnsi="Arial Narrow" w:cs="AkzidenzGroteskBE-Regular"/>
                <w:color w:val="718883"/>
              </w:rPr>
              <w:t>box_front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24" w:space="0" w:color="FFFFFF"/>
            </w:tcBorders>
            <w:shd w:val="clear" w:color="auto" w:fill="FFFFFF"/>
            <w:noWrap/>
            <w:vAlign w:val="center"/>
          </w:tcPr>
          <w:p w14:paraId="41C81DBF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5.7</w:t>
            </w:r>
          </w:p>
        </w:tc>
        <w:tc>
          <w:tcPr>
            <w:tcW w:w="184" w:type="dxa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008000"/>
            <w:vAlign w:val="center"/>
          </w:tcPr>
          <w:p w14:paraId="3529F1D1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1126" w:type="dxa"/>
            <w:gridSpan w:val="8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252EB911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0C7E885C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5.0E-4</w:t>
            </w:r>
          </w:p>
        </w:tc>
        <w:tc>
          <w:tcPr>
            <w:tcW w:w="184" w:type="dxa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008000"/>
            <w:vAlign w:val="center"/>
          </w:tcPr>
          <w:p w14:paraId="6D41FA53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1126" w:type="dxa"/>
            <w:gridSpan w:val="8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172D383E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3CD36031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1.8</w:t>
            </w:r>
          </w:p>
        </w:tc>
        <w:tc>
          <w:tcPr>
            <w:tcW w:w="184" w:type="dxa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008000"/>
            <w:vAlign w:val="center"/>
          </w:tcPr>
          <w:p w14:paraId="141DFE16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1127" w:type="dxa"/>
            <w:gridSpan w:val="7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5DA95401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single" w:sz="24" w:space="0" w:color="FFFFFF"/>
            </w:tcBorders>
            <w:noWrap/>
            <w:vAlign w:val="center"/>
          </w:tcPr>
          <w:p w14:paraId="4408852D" w14:textId="77777777" w:rsidR="00F527F9" w:rsidRDefault="00F527F9" w:rsidP="003F67EE">
            <w:pPr>
              <w:jc w:val="right"/>
              <w:rPr>
                <w:rFonts w:ascii="Arial Narrow" w:hAnsi="Arial Narrow" w:cs="AkzidenzGroteskBE-Regular"/>
                <w:color w:val="718883"/>
              </w:rPr>
            </w:pPr>
            <w:r>
              <w:rPr>
                <w:rFonts w:ascii="Arial Narrow" w:hAnsi="Arial Narrow" w:cs="AkzidenzGroteskBE-Regular"/>
                <w:color w:val="718883"/>
              </w:rPr>
              <w:t>71</w:t>
            </w:r>
          </w:p>
        </w:tc>
        <w:tc>
          <w:tcPr>
            <w:tcW w:w="215" w:type="dxa"/>
            <w:gridSpan w:val="2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008000"/>
            <w:vAlign w:val="center"/>
          </w:tcPr>
          <w:p w14:paraId="15E9EEE2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  <w:tc>
          <w:tcPr>
            <w:tcW w:w="1314" w:type="dxa"/>
            <w:gridSpan w:val="7"/>
            <w:tcBorders>
              <w:top w:val="nil"/>
              <w:left w:val="single" w:sz="24" w:space="0" w:color="FFFFFF"/>
              <w:bottom w:val="nil"/>
              <w:right w:val="nil"/>
            </w:tcBorders>
            <w:vAlign w:val="center"/>
          </w:tcPr>
          <w:p w14:paraId="4A7E1E48" w14:textId="77777777" w:rsidR="00F527F9" w:rsidRDefault="00F527F9" w:rsidP="003F67EE">
            <w:pPr>
              <w:rPr>
                <w:rFonts w:ascii="Arial Narrow" w:hAnsi="Arial Narrow" w:cs="AkzidenzGroteskBE-Regular"/>
                <w:color w:val="718883"/>
              </w:rPr>
            </w:pPr>
          </w:p>
        </w:tc>
      </w:tr>
    </w:tbl>
    <w:p w14:paraId="46FA3EAE" w14:textId="77777777" w:rsidR="00F527F9" w:rsidRPr="00726AE0" w:rsidRDefault="00F527F9" w:rsidP="00E7421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sectPr w:rsidR="00F527F9" w:rsidRPr="00726AE0" w:rsidSect="004847FF">
      <w:headerReference w:type="default" r:id="rId19"/>
      <w:pgSz w:w="12240" w:h="15840"/>
      <w:pgMar w:top="1440" w:right="1440" w:bottom="1440" w:left="1440" w:header="283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6C35D" w14:textId="77777777" w:rsidR="008C28C8" w:rsidRDefault="008C28C8" w:rsidP="00F53A5C">
      <w:pPr>
        <w:spacing w:after="0" w:line="240" w:lineRule="auto"/>
      </w:pPr>
      <w:r>
        <w:separator/>
      </w:r>
    </w:p>
  </w:endnote>
  <w:endnote w:type="continuationSeparator" w:id="0">
    <w:p w14:paraId="1D20D824" w14:textId="77777777" w:rsidR="008C28C8" w:rsidRDefault="008C28C8" w:rsidP="00F5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kzidenzGroteskBE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kzidenzGroteskBE-Bold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E0A0D" w14:textId="77777777" w:rsidR="008C28C8" w:rsidRDefault="008C28C8" w:rsidP="00F53A5C">
      <w:pPr>
        <w:spacing w:after="0" w:line="240" w:lineRule="auto"/>
      </w:pPr>
      <w:r>
        <w:separator/>
      </w:r>
    </w:p>
  </w:footnote>
  <w:footnote w:type="continuationSeparator" w:id="0">
    <w:p w14:paraId="72C4328A" w14:textId="77777777" w:rsidR="008C28C8" w:rsidRDefault="008C28C8" w:rsidP="00F53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43B0E" w14:textId="77777777" w:rsidR="0016686F" w:rsidRDefault="0016686F">
    <w:pPr>
      <w:pStyle w:val="Header"/>
    </w:pPr>
    <w:r w:rsidRPr="0016686F">
      <w:rPr>
        <w:noProof/>
        <w:lang w:val="en-GB" w:eastAsia="zh-C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B0785DA" wp14:editId="0AA6CFAB">
              <wp:simplePos x="0" y="0"/>
              <wp:positionH relativeFrom="margin">
                <wp:align>center</wp:align>
              </wp:positionH>
              <wp:positionV relativeFrom="paragraph">
                <wp:posOffset>12065</wp:posOffset>
              </wp:positionV>
              <wp:extent cx="5890162" cy="1418916"/>
              <wp:effectExtent l="0" t="0" r="34925" b="29210"/>
              <wp:wrapNone/>
              <wp:docPr id="1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0162" cy="1418916"/>
                        <a:chOff x="0" y="0"/>
                        <a:chExt cx="5890162" cy="1418916"/>
                      </a:xfrm>
                    </wpg:grpSpPr>
                    <wps:wsp>
                      <wps:cNvPr id="5" name="Rectangle 5"/>
                      <wps:cNvSpPr/>
                      <wps:spPr>
                        <a:xfrm>
                          <a:off x="1" y="1"/>
                          <a:ext cx="5890161" cy="1310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" y="1"/>
                          <a:ext cx="1098383" cy="1310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968237" y="114733"/>
                          <a:ext cx="1432071" cy="10806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" name="Rectangle 8"/>
                      <wps:cNvSpPr/>
                      <wps:spPr>
                        <a:xfrm>
                          <a:off x="4488874" y="1"/>
                          <a:ext cx="1401288" cy="13101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>
                          <a:off x="1" y="1310121"/>
                          <a:ext cx="5890160" cy="10879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Straight Connector 10"/>
                      <wps:cNvCnPr/>
                      <wps:spPr>
                        <a:xfrm>
                          <a:off x="4487329" y="0"/>
                          <a:ext cx="0" cy="1310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1" name="Straight Connector 11"/>
                      <wps:cNvCnPr/>
                      <wps:spPr>
                        <a:xfrm>
                          <a:off x="5890161" y="0"/>
                          <a:ext cx="0" cy="1310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Straight Connector 12"/>
                      <wps:cNvCnPr/>
                      <wps:spPr>
                        <a:xfrm>
                          <a:off x="4485785" y="0"/>
                          <a:ext cx="14043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" name="Straight Connector 13"/>
                      <wps:cNvCnPr/>
                      <wps:spPr>
                        <a:xfrm>
                          <a:off x="0" y="1415199"/>
                          <a:ext cx="58901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4" name="Straight Connector 14"/>
                      <wps:cNvCnPr/>
                      <wps:spPr>
                        <a:xfrm>
                          <a:off x="0" y="1310120"/>
                          <a:ext cx="44857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5" name="Straight Connector 15"/>
                      <wps:cNvCnPr/>
                      <wps:spPr>
                        <a:xfrm>
                          <a:off x="0" y="1310120"/>
                          <a:ext cx="0" cy="1050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6" name="Straight Connector 16"/>
                      <wps:cNvCnPr/>
                      <wps:spPr>
                        <a:xfrm>
                          <a:off x="5890161" y="0"/>
                          <a:ext cx="0" cy="14151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39FD24" id="Group 37" o:spid="_x0000_s1026" style="position:absolute;margin-left:0;margin-top:.95pt;width:463.8pt;height:111.75pt;z-index:251661312;mso-position-horizontal:center;mso-position-horizontal-relative:margin" coordsize="58901,14189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QdWxsZW4sIEtlaXRoAAAF&#10;kAMAAgAAABQAABCmkAQAAgAAABQAABC6kpEAAgAAAAM3NQAAkpIAAgAAAAM3NQAA6hwABwAACAwA&#10;AAiaAAAAABzqAAAAC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PD94cGFja2V0IGVuZD0ndyc/Pv/bAEMAAgEBAgEBAgICAgICAgIDBQMDAwMDBgQE&#10;AwUHBgcHBwYHBwgJCwkICAoIBwcKDQoKCwwMDAwHCQ4PDQwOCwwMDP/bAEMBAgICAwMDBgMDBgwI&#10;BwgMDAwMDAwMDAwMDAwMDAwMDAwMDAwMDAwMDAwMDAwMDAwMDAwMDAwMDAwMDAwMDAwMDP/AABEI&#10;AMYAp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">
              <v:rect id="Rectangle 5" o:spid="_x0000_s1027" style="position:absolute;width:58901;height:1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" fillcolor="white [3212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width:10983;height:13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">
                <v:imagedata r:id="rId3" o:title=""/>
                <v:path arrowok="t"/>
              </v:shape>
              <v:shape id="Picture 7" o:spid="_x0000_s1029" type="#_x0000_t75" style="position:absolute;left:29682;top:1147;width:14321;height:10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">
                <v:imagedata r:id="rId4" o:title=""/>
                <v:path arrowok="t"/>
              </v:shape>
              <v:rect id="Rectangle 8" o:spid="_x0000_s1030" style="position:absolute;left:44888;width:14013;height:1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" fillcolor="#c00000" stroked="f" strokeweight="2pt"/>
              <v:rect id="Rectangle 9" o:spid="_x0000_s1031" style="position:absolute;top:13101;width:58901;height:1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" fillcolor="#c00000" stroked="f" strokeweight="2pt"/>
              <v:line id="Straight Connector 10" o:spid="_x0000_s1032" style="position:absolute;visibility:visible;mso-wrap-style:square" from="44873,0" to="44873,13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4U4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" strokecolor="black [3213]"/>
              <v:line id="Straight Connector 11" o:spid="_x0000_s1033" style="position:absolute;visibility:visible;mso-wrap-style:square" from="58901,0" to="58901,13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" strokecolor="white [3212]"/>
              <v:line id="Straight Connector 12" o:spid="_x0000_s1034" style="position:absolute;visibility:visible;mso-wrap-style:square" from="44857,0" to="589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" strokecolor="black [3213]"/>
              <v:line id="Straight Connector 13" o:spid="_x0000_s1035" style="position:absolute;visibility:visible;mso-wrap-style:square" from="0,14151" to="58901,14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" strokecolor="black [3213]"/>
              <v:line id="Straight Connector 14" o:spid="_x0000_s1036" style="position:absolute;visibility:visible;mso-wrap-style:square" from="0,13101" to="44857,13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" strokecolor="black [3213]"/>
              <v:line id="Straight Connector 15" o:spid="_x0000_s1037" style="position:absolute;visibility:visible;mso-wrap-style:square" from="0,13101" to="0,14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" strokecolor="black [3213]"/>
              <v:line id="Straight Connector 16" o:spid="_x0000_s1038" style="position:absolute;visibility:visible;mso-wrap-style:square" from="58901,0" to="58901,14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jXwgAAANs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" strokecolor="black [3213]"/>
              <w10:wrap anchorx="margin"/>
            </v:group>
          </w:pict>
        </mc:Fallback>
      </mc:AlternateContent>
    </w:r>
  </w:p>
  <w:p w14:paraId="45AA430E" w14:textId="77777777" w:rsidR="0016686F" w:rsidRDefault="0016686F">
    <w:pPr>
      <w:pStyle w:val="Header"/>
    </w:pPr>
  </w:p>
  <w:p w14:paraId="2FDB480E" w14:textId="77777777" w:rsidR="0016686F" w:rsidRDefault="0016686F">
    <w:pPr>
      <w:pStyle w:val="Header"/>
    </w:pPr>
  </w:p>
  <w:p w14:paraId="0A67FE02" w14:textId="77777777" w:rsidR="0016686F" w:rsidRDefault="0016686F">
    <w:pPr>
      <w:pStyle w:val="Header"/>
    </w:pPr>
  </w:p>
  <w:p w14:paraId="528839B0" w14:textId="77777777" w:rsidR="0016686F" w:rsidRDefault="0016686F">
    <w:pPr>
      <w:pStyle w:val="Header"/>
    </w:pPr>
  </w:p>
  <w:p w14:paraId="4F1A0029" w14:textId="77777777" w:rsidR="0016686F" w:rsidRDefault="0016686F">
    <w:pPr>
      <w:pStyle w:val="Header"/>
    </w:pPr>
  </w:p>
  <w:p w14:paraId="3384FBF6" w14:textId="77777777" w:rsidR="0016686F" w:rsidRDefault="0016686F">
    <w:pPr>
      <w:pStyle w:val="Header"/>
    </w:pPr>
  </w:p>
  <w:p w14:paraId="0FC2E8C2" w14:textId="77777777" w:rsidR="0016686F" w:rsidRDefault="0016686F">
    <w:pPr>
      <w:pStyle w:val="Header"/>
    </w:pPr>
  </w:p>
  <w:p w14:paraId="43680C87" w14:textId="77777777" w:rsidR="001D45F2" w:rsidRDefault="00C96A27">
    <w:pPr>
      <w:pStyle w:val="Header"/>
    </w:pP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7993EF" wp14:editId="1F2D163C">
              <wp:simplePos x="0" y="0"/>
              <wp:positionH relativeFrom="column">
                <wp:posOffset>5782945</wp:posOffset>
              </wp:positionH>
              <wp:positionV relativeFrom="paragraph">
                <wp:posOffset>-332105</wp:posOffset>
              </wp:positionV>
              <wp:extent cx="669290" cy="215265"/>
              <wp:effectExtent l="1270" t="0" r="0" b="381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29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61D7C9" w14:textId="77777777" w:rsidR="00983CED" w:rsidRDefault="00983CE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7993E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55.35pt;margin-top:-26.15pt;width:52.7pt;height: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" stroked="f">
              <v:textbox>
                <w:txbxContent>
                  <w:p w14:paraId="1B61D7C9" w14:textId="77777777" w:rsidR="00983CED" w:rsidRDefault="00983CED"/>
                </w:txbxContent>
              </v:textbox>
            </v:shape>
          </w:pict>
        </mc:Fallback>
      </mc:AlternateContent>
    </w: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FBAD08B" wp14:editId="5CDF28AE">
              <wp:simplePos x="0" y="0"/>
              <wp:positionH relativeFrom="column">
                <wp:posOffset>5782310</wp:posOffset>
              </wp:positionH>
              <wp:positionV relativeFrom="paragraph">
                <wp:posOffset>-332740</wp:posOffset>
              </wp:positionV>
              <wp:extent cx="838200" cy="215265"/>
              <wp:effectExtent l="1270" t="0" r="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20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E4EA96" w14:textId="77777777" w:rsidR="00F53A5C" w:rsidRPr="00F53A5C" w:rsidRDefault="00DD2860" w:rsidP="00F53A5C">
                          <w:pPr>
                            <w:pStyle w:val="NoSpacing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Number: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FBAD08B" id="Text Box 1" o:spid="_x0000_s1027" type="#_x0000_t202" style="position:absolute;margin-left:455.3pt;margin-top:-26.2pt;width:66pt;height:16.9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" stroked="f">
              <v:textbox style="mso-fit-shape-to-text:t">
                <w:txbxContent>
                  <w:p w14:paraId="7CE4EA96" w14:textId="77777777" w:rsidR="00F53A5C" w:rsidRPr="00F53A5C" w:rsidRDefault="00DD2860" w:rsidP="00F53A5C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Number: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D0B4B"/>
    <w:multiLevelType w:val="hybridMultilevel"/>
    <w:tmpl w:val="CEA2C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802C8"/>
    <w:multiLevelType w:val="hybridMultilevel"/>
    <w:tmpl w:val="D548C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90773"/>
    <w:multiLevelType w:val="hybridMultilevel"/>
    <w:tmpl w:val="CA466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F352D"/>
    <w:multiLevelType w:val="hybridMultilevel"/>
    <w:tmpl w:val="99F01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A09EB"/>
    <w:multiLevelType w:val="hybridMultilevel"/>
    <w:tmpl w:val="57A4A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76305"/>
    <w:multiLevelType w:val="hybridMultilevel"/>
    <w:tmpl w:val="29423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B3388"/>
    <w:multiLevelType w:val="hybridMultilevel"/>
    <w:tmpl w:val="36083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A185B"/>
    <w:multiLevelType w:val="hybridMultilevel"/>
    <w:tmpl w:val="EBC80424"/>
    <w:lvl w:ilvl="0" w:tplc="22DA61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212"/>
    <w:rsid w:val="00057F66"/>
    <w:rsid w:val="00083EA2"/>
    <w:rsid w:val="00137E24"/>
    <w:rsid w:val="0016686F"/>
    <w:rsid w:val="0018174A"/>
    <w:rsid w:val="001D45F2"/>
    <w:rsid w:val="0025591D"/>
    <w:rsid w:val="002766E0"/>
    <w:rsid w:val="00296C0B"/>
    <w:rsid w:val="002C0E83"/>
    <w:rsid w:val="002E2FD0"/>
    <w:rsid w:val="0031389F"/>
    <w:rsid w:val="00347DC0"/>
    <w:rsid w:val="00384F1F"/>
    <w:rsid w:val="003A3E14"/>
    <w:rsid w:val="003F478B"/>
    <w:rsid w:val="004847FF"/>
    <w:rsid w:val="00493964"/>
    <w:rsid w:val="00496D9C"/>
    <w:rsid w:val="004C2F1D"/>
    <w:rsid w:val="006D7C56"/>
    <w:rsid w:val="007070FD"/>
    <w:rsid w:val="00726AE0"/>
    <w:rsid w:val="007846BC"/>
    <w:rsid w:val="007D4E00"/>
    <w:rsid w:val="00814F03"/>
    <w:rsid w:val="00854591"/>
    <w:rsid w:val="00893404"/>
    <w:rsid w:val="008A7855"/>
    <w:rsid w:val="008C28C8"/>
    <w:rsid w:val="008D68F6"/>
    <w:rsid w:val="00983CED"/>
    <w:rsid w:val="009A7E4E"/>
    <w:rsid w:val="00AB75B7"/>
    <w:rsid w:val="00AE2613"/>
    <w:rsid w:val="00B14CEB"/>
    <w:rsid w:val="00B22F04"/>
    <w:rsid w:val="00B31282"/>
    <w:rsid w:val="00C421E5"/>
    <w:rsid w:val="00C503E8"/>
    <w:rsid w:val="00C96A27"/>
    <w:rsid w:val="00C9774F"/>
    <w:rsid w:val="00D1413F"/>
    <w:rsid w:val="00D30617"/>
    <w:rsid w:val="00D643AD"/>
    <w:rsid w:val="00D717DA"/>
    <w:rsid w:val="00D72C0B"/>
    <w:rsid w:val="00DB2127"/>
    <w:rsid w:val="00DB5C62"/>
    <w:rsid w:val="00DD173D"/>
    <w:rsid w:val="00DD2860"/>
    <w:rsid w:val="00E00CE5"/>
    <w:rsid w:val="00E201FE"/>
    <w:rsid w:val="00E74212"/>
    <w:rsid w:val="00E74DC5"/>
    <w:rsid w:val="00E806F9"/>
    <w:rsid w:val="00E83FDF"/>
    <w:rsid w:val="00EB7732"/>
    <w:rsid w:val="00F26425"/>
    <w:rsid w:val="00F50C6D"/>
    <w:rsid w:val="00F527F9"/>
    <w:rsid w:val="00F53A5C"/>
    <w:rsid w:val="00F61628"/>
    <w:rsid w:val="00FE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871202"/>
  <w15:docId w15:val="{1246FA5A-2B99-4C92-89CD-66A96F4D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A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A5C"/>
  </w:style>
  <w:style w:type="paragraph" w:styleId="Footer">
    <w:name w:val="footer"/>
    <w:basedOn w:val="Normal"/>
    <w:link w:val="FooterChar"/>
    <w:uiPriority w:val="99"/>
    <w:unhideWhenUsed/>
    <w:rsid w:val="00F53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5C"/>
  </w:style>
  <w:style w:type="paragraph" w:styleId="NoSpacing">
    <w:name w:val="No Spacing"/>
    <w:uiPriority w:val="1"/>
    <w:qFormat/>
    <w:rsid w:val="00F53A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66E0"/>
    <w:pPr>
      <w:ind w:left="720"/>
      <w:contextualSpacing/>
    </w:pPr>
  </w:style>
  <w:style w:type="character" w:customStyle="1" w:styleId="normaltextrun">
    <w:name w:val="normaltextrun"/>
    <w:basedOn w:val="DefaultParagraphFont"/>
    <w:rsid w:val="00E74212"/>
  </w:style>
  <w:style w:type="character" w:customStyle="1" w:styleId="spellingerror">
    <w:name w:val="spellingerror"/>
    <w:basedOn w:val="DefaultParagraphFont"/>
    <w:rsid w:val="00E74212"/>
  </w:style>
  <w:style w:type="character" w:customStyle="1" w:styleId="eop">
    <w:name w:val="eop"/>
    <w:basedOn w:val="DefaultParagraphFont"/>
    <w:rsid w:val="00E74212"/>
  </w:style>
  <w:style w:type="paragraph" w:customStyle="1" w:styleId="paragraph">
    <w:name w:val="paragraph"/>
    <w:basedOn w:val="Normal"/>
    <w:rsid w:val="00E74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7D4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527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://www.solidworks.com/plugins/sustainability/calculator.htm?LANG=en&amp;BSLca=46.818&amp;BSLai=0.261&amp;BSLwa=0.017&amp;BSLen=575.685&amp;CURca=40.370&amp;CURai=0.136&amp;CURwa=0.012&amp;CURen=499.642&amp;BSLname=Plate1&amp;CURname=Plate1&amp;CML=yes&amp;Month=Jan&amp;Day=10&amp;Year=2011&amp;Time=12%3A16&amp;VID=PR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13.jpg"/><Relationship Id="rId1" Type="http://schemas.openxmlformats.org/officeDocument/2006/relationships/image" Target="media/image12.JPG"/><Relationship Id="rId4" Type="http://schemas.openxmlformats.org/officeDocument/2006/relationships/image" Target="media/image4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ng534\Downloads\Design%20I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 I - Template.dotx</Template>
  <TotalTime>76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UG-Anyafulu, Fe-Eze</dc:creator>
  <cp:lastModifiedBy>Fe-Eze Anyafulu</cp:lastModifiedBy>
  <cp:revision>10</cp:revision>
  <dcterms:created xsi:type="dcterms:W3CDTF">2017-10-17T15:59:00Z</dcterms:created>
  <dcterms:modified xsi:type="dcterms:W3CDTF">2018-03-28T18:32:00Z</dcterms:modified>
</cp:coreProperties>
</file>