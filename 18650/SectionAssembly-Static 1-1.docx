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024E9312" w14:textId="77777777" w:rsidTr="00A43A5B">
        <w:trPr>
          <w:cantSplit/>
          <w:trHeight w:val="4488"/>
        </w:trPr>
        <w:tc>
          <w:tcPr>
            <w:tcW w:w="6285" w:type="dxa"/>
          </w:tcPr>
          <w:p w14:paraId="04767791" w14:textId="2B98B93D" w:rsidR="00F448BC" w:rsidRDefault="00D11EDB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07321A" wp14:editId="6895782A">
                  <wp:extent cx="3853815" cy="204216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4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662EBA4D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4FD5B836" w14:textId="062A18A3" w:rsidR="00B77317" w:rsidRPr="00CD1539" w:rsidRDefault="00D11EDB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SectionAssembly</w:t>
                  </w:r>
                </w:p>
                <w:p w14:paraId="5508D4D8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4EDA4B85" w14:textId="7AEE9147" w:rsidR="00B77317" w:rsidRPr="00CD1539" w:rsidRDefault="00D11EDB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Tuesday, February 27, 2018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278FFA1F" w14:textId="0AB8D818" w:rsidR="00B77317" w:rsidRPr="00CD1539" w:rsidRDefault="00D11EDB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597B31B4" w14:textId="06BC5C03" w:rsidR="00B77317" w:rsidRPr="006A441F" w:rsidRDefault="00D11EDB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12A27B51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29AE1C1A" w14:textId="0BACF557" w:rsidR="00B77317" w:rsidRDefault="00D11EDB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66CCCEBA" w14:textId="23047087" w:rsidR="00D11EDB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507501424" w:history="1">
                        <w:r w:rsidR="00D11EDB" w:rsidRPr="00D86B2B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D11EDB">
                          <w:rPr>
                            <w:noProof/>
                            <w:webHidden/>
                          </w:rPr>
                          <w:tab/>
                        </w:r>
                        <w:r w:rsidR="00D11EDB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D11EDB">
                          <w:rPr>
                            <w:noProof/>
                            <w:webHidden/>
                          </w:rPr>
                          <w:instrText xml:space="preserve"> PAGEREF _Toc507501424 \h </w:instrText>
                        </w:r>
                        <w:r w:rsidR="00D11EDB">
                          <w:rPr>
                            <w:noProof/>
                            <w:webHidden/>
                          </w:rPr>
                        </w:r>
                        <w:r w:rsidR="00D11EDB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D11EDB">
                          <w:rPr>
                            <w:noProof/>
                            <w:webHidden/>
                          </w:rPr>
                          <w:t>1</w:t>
                        </w:r>
                        <w:r w:rsidR="00D11EDB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A23A01E" w14:textId="6DAF189F" w:rsidR="00D11EDB" w:rsidRDefault="00D11ED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7501425" w:history="1">
                        <w:r w:rsidRPr="00D86B2B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_Toc507501425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3C283FB" w14:textId="039A04C2" w:rsidR="00D11EDB" w:rsidRDefault="00D11ED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7501426" w:history="1">
                        <w:r w:rsidRPr="00D86B2B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_Toc507501426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84DE8EE" w14:textId="63BAA245" w:rsidR="00D11EDB" w:rsidRDefault="00D11ED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7501427" w:history="1">
                        <w:r w:rsidRPr="00D86B2B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_Toc507501427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FEDEDDE" w14:textId="3B5C4D4B" w:rsidR="00D11EDB" w:rsidRDefault="00D11ED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7501428" w:history="1">
                        <w:r w:rsidRPr="00D86B2B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_Toc507501428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5CB3DC8" w14:textId="256AF0AE" w:rsidR="00D11EDB" w:rsidRDefault="00D11ED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7501429" w:history="1">
                        <w:r w:rsidRPr="00D86B2B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_Toc507501429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10DFD39" w14:textId="3A0D3C95" w:rsidR="00D11EDB" w:rsidRDefault="00D11ED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7501430" w:history="1">
                        <w:r w:rsidRPr="00D86B2B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_Toc507501430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0B825D6" w14:textId="75E57333" w:rsidR="00D11EDB" w:rsidRDefault="00D11ED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7501431" w:history="1">
                        <w:r w:rsidRPr="00D86B2B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_Toc507501431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3904A13" w14:textId="2604CC07" w:rsidR="00D11EDB" w:rsidRDefault="00D11ED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7501432" w:history="1">
                        <w:r w:rsidRPr="00D86B2B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_Toc507501432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17691BE" w14:textId="54CE0BEF" w:rsidR="00D11EDB" w:rsidRDefault="00D11ED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7501433" w:history="1">
                        <w:r w:rsidRPr="00D86B2B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_Toc507501433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CC213DE" w14:textId="04E86243" w:rsidR="00D11EDB" w:rsidRDefault="00D11ED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7501434" w:history="1">
                        <w:r w:rsidRPr="00D86B2B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_Toc507501434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C811093" w14:textId="0C55A67A" w:rsidR="00D11EDB" w:rsidRDefault="00D11ED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7501435" w:history="1">
                        <w:r w:rsidRPr="00D86B2B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_Toc507501435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E65CB05" w14:textId="7355BB2A" w:rsidR="00D11EDB" w:rsidRDefault="00D11ED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7501436" w:history="1">
                        <w:r w:rsidRPr="00D86B2B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_Toc507501436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22A3CC9" w14:textId="28B3B6E5" w:rsidR="00D11EDB" w:rsidRDefault="00D11ED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7501437" w:history="1">
                        <w:r w:rsidRPr="00D86B2B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_Toc507501437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96AA6CF" w14:textId="1582A6DF" w:rsidR="00D11EDB" w:rsidRDefault="00D11EDB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07501438" w:history="1">
                        <w:r w:rsidRPr="00D86B2B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_Toc507501438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778DC27" w14:textId="2404CA2C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7E61A046" w14:textId="77777777" w:rsidR="00F448BC" w:rsidRDefault="00F448BC" w:rsidP="00A5373F"/>
        </w:tc>
      </w:tr>
      <w:tr w:rsidR="00F448BC" w14:paraId="3CA3A7A1" w14:textId="77777777" w:rsidTr="00BE081A">
        <w:trPr>
          <w:cantSplit/>
          <w:trHeight w:val="3924"/>
        </w:trPr>
        <w:tc>
          <w:tcPr>
            <w:tcW w:w="6285" w:type="dxa"/>
          </w:tcPr>
          <w:p w14:paraId="1B6CD3E9" w14:textId="4B0E68EB" w:rsidR="00C27B5D" w:rsidRDefault="00D11EDB" w:rsidP="00C27B5D">
            <w:pPr>
              <w:pStyle w:val="Heading1"/>
              <w:outlineLvl w:val="0"/>
            </w:pPr>
            <w:bookmarkStart w:id="0" w:name="_Toc507501424"/>
            <w:r>
              <w:t>Description</w:t>
            </w:r>
            <w:bookmarkEnd w:id="0"/>
          </w:p>
          <w:p w14:paraId="390A583B" w14:textId="3C35DB63" w:rsidR="00F448BC" w:rsidRPr="00E65D6E" w:rsidRDefault="00D11EDB" w:rsidP="00FF408C">
            <w:r>
              <w:t>No Data</w:t>
            </w:r>
          </w:p>
        </w:tc>
        <w:tc>
          <w:tcPr>
            <w:tcW w:w="4713" w:type="dxa"/>
            <w:vMerge/>
          </w:tcPr>
          <w:p w14:paraId="5CE79DF5" w14:textId="77777777" w:rsidR="00F448BC" w:rsidRPr="00A33AA4" w:rsidRDefault="00F448BC" w:rsidP="00840CC7">
            <w:pPr>
              <w:pStyle w:val="TOC3"/>
            </w:pPr>
          </w:p>
        </w:tc>
      </w:tr>
    </w:tbl>
    <w:p w14:paraId="6D62AD58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7F5D10C2" w14:textId="77777777" w:rsidTr="00DD03CF">
        <w:tc>
          <w:tcPr>
            <w:tcW w:w="11016" w:type="dxa"/>
          </w:tcPr>
          <w:p w14:paraId="7DA0EB59" w14:textId="2E31848D" w:rsidR="00343025" w:rsidRDefault="00D11EDB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507501425"/>
            <w:r>
              <w:lastRenderedPageBreak/>
              <w:t>Assumptions</w:t>
            </w:r>
            <w:bookmarkEnd w:id="4"/>
          </w:p>
          <w:p w14:paraId="6ED869BB" w14:textId="119B2139" w:rsidR="00A96F2C" w:rsidRDefault="00A96F2C" w:rsidP="00A96F2C"/>
        </w:tc>
      </w:tr>
    </w:tbl>
    <w:p w14:paraId="3058DCFC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426E5141" w14:textId="77777777" w:rsidTr="00ED5A01">
        <w:tc>
          <w:tcPr>
            <w:tcW w:w="11016" w:type="dxa"/>
          </w:tcPr>
          <w:p w14:paraId="5C2288C9" w14:textId="0565FD55" w:rsidR="00FF408C" w:rsidRDefault="00D11EDB" w:rsidP="00FF408C">
            <w:pPr>
              <w:pStyle w:val="Heading1"/>
              <w:outlineLvl w:val="0"/>
            </w:pPr>
            <w:bookmarkStart w:id="5" w:name="_Toc507501426"/>
            <w:r>
              <w:t>Model Information</w:t>
            </w:r>
            <w:bookmarkEnd w:id="5"/>
          </w:p>
          <w:p w14:paraId="33E66DAC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269BE1AE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6465C0E9" w14:textId="77777777" w:rsidTr="00077EA0">
                    <w:tc>
                      <w:tcPr>
                        <w:tcW w:w="8640" w:type="dxa"/>
                      </w:tcPr>
                      <w:p w14:paraId="2A0A337B" w14:textId="7F6211BA" w:rsidR="00077EA0" w:rsidRDefault="00D11EDB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704F0F2B" wp14:editId="69AB332D">
                              <wp:extent cx="5349240" cy="2834005"/>
                              <wp:effectExtent l="0" t="0" r="3810" b="4445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834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EA69292" w14:textId="5D3BC98E" w:rsidR="00C16188" w:rsidRDefault="00D11EDB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SectionAssembly</w:t>
                  </w:r>
                </w:p>
                <w:p w14:paraId="4751C268" w14:textId="73DE2A71" w:rsidR="00C16188" w:rsidRDefault="00D11EDB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0132854F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52D9824" w14:textId="1802FC8A" w:rsidR="00C16188" w:rsidRPr="0044448A" w:rsidRDefault="00D11EDB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730D4CDA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A30CE37" w14:textId="68C4E3D2" w:rsidR="00C16188" w:rsidRDefault="00D11EDB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D63D566" w14:textId="30BAEFC1" w:rsidR="00C16188" w:rsidRDefault="00D11ED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9FE589F" w14:textId="3349330E" w:rsidR="00C16188" w:rsidRDefault="00D11ED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D9AB48D" w14:textId="2320B9F5" w:rsidR="00C16188" w:rsidRDefault="00D11ED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D11EDB" w14:paraId="76A21DD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00CC0D" w14:textId="76D281A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FA1172A" w14:textId="4F228D7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029D9E" w14:textId="137D2FD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73FE6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088E16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232986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025649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9659DE1" w14:textId="6A0E42C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46FEE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A666E4B" w14:textId="01AE511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022E09B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60B9B2" w14:textId="7B6B931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DC0B8CE" w14:textId="7DA1C7C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7E9A30" w14:textId="08AEE18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4A462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D0F2C3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B29E5F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02317D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4EE1E19" w14:textId="316739D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A8FF0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E0565E6" w14:textId="4F4DB28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F56F56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0F48B0" w14:textId="0148AF8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4664727D" w14:textId="4D40ED7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88F284" w14:textId="15CD616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16C67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5967465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9DDBFA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A29D80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1ECC61E9" w14:textId="7B0D595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9F7B2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21D4E4B7" w14:textId="5F4560A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64FC059F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106D38" w14:textId="312C1D2B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7F3AD53B" w14:textId="31D7D00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133B1D" w14:textId="0E12422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20038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DFB81C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10FA1D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7892F9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FCF729E" w14:textId="1FBFAE2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97D94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46D0240" w14:textId="3C77D33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154188F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70A3B1" w14:textId="7F906F6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3448B9B" w14:textId="033E7D9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AC65AA" w14:textId="7002AB5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4686B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9530D6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2E6640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F1AE06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BC518FB" w14:textId="1B98C71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5151D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35C2715" w14:textId="18BCC73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785492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3F0E2C" w14:textId="3ACE4C5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580FA139" w14:textId="5CA8832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A8EF7B" w14:textId="0C56D80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F33DB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B3B6C2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55975A4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586AE0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6DF83179" w14:textId="2A70695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4AA26C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58EEF75" w14:textId="5E9F473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ABD5EF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532080" w14:textId="0AE236A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3129A1B" w14:textId="45EF487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AEBBD9" w14:textId="31A6CB5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97966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917A58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EB2DCB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CFC292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9695CF5" w14:textId="4EC9C0F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56CDF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A200DC7" w14:textId="1D28F24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214B62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F1E5A0" w14:textId="0CEA54D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4032388" w14:textId="63E4BF2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7714B7" w14:textId="211702F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2A843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CF57EE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95AF68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AAC811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E627124" w14:textId="61B011E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B5293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19B68EA" w14:textId="1CFAC6C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2C32671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9C7ACF" w14:textId="584E77F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31206171" w14:textId="2688230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470AD6" w14:textId="3229144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B050CA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4DFA81B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3F57C88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26E53E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3A7784F7" w14:textId="25B4C17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B6C48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1634CDAD" w14:textId="639EF90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35D34E6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A66032" w14:textId="322AD6BB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0C518E8" w14:textId="02D52FA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597CB5" w14:textId="4DB8D87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0EE455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3A83E9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5B9EBF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051410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812127C" w14:textId="089D945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1908E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85BD3A6" w14:textId="687897F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E5AEE3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73FA73" w14:textId="7C715CC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A5BBB43" w14:textId="07B9E35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2BB6A2" w14:textId="55E21B4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3B511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283A2B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0959D3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8CAD3A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40A2EA8" w14:textId="16BDC21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22DED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5ACB9A6" w14:textId="45CBCA4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7841FB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72B1AB" w14:textId="0564E7B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1816AB64" w14:textId="480F865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B9CCA2" w14:textId="44315B5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7DA55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1396151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511C00B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D7F9FD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4AEC2A42" w14:textId="3A5517D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1F9DC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11E03C9" w14:textId="3CF50B6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2BCDDBC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C2A12E" w14:textId="593BCF5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FAE1D6D" w14:textId="7963479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ABD5E3" w14:textId="12A2CF7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7D101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6B943B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7B0556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AC27C6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C39369D" w14:textId="12C7EC5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8AD9E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9F0F402" w14:textId="1CD6272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DE186D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7610AE" w14:textId="024A3A0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336AA872" w14:textId="3548C03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CCF0F6" w14:textId="1904F17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58D26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01CCE3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1C4E64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B2F409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A44D526" w14:textId="79C3E4D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DBCC5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DB1ED18" w14:textId="5F3AE6C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36D8F8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FEA6C4" w14:textId="59F68C3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4750A40A" w14:textId="2D549B1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B1F09E" w14:textId="7EB2E88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3F8CD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4DFC101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063B2D9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D619B5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468C732" w14:textId="2751EF9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B276C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2AEB548" w14:textId="5D82F38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CC319A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2912EE" w14:textId="54A9198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BC7EDDA" w14:textId="2CD6B79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FCC9A5" w14:textId="6F790D0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6F805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89B6FF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E573F3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354005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FD085BF" w14:textId="04217A0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46211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DA7E32D" w14:textId="5370FD2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A7F998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BCE401" w14:textId="0C1C81F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083D240" w14:textId="3862500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25E3EE" w14:textId="66ADEC8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2D8F7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459E2D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3C3AC7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C74915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4A5CC8C" w14:textId="04BB31D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1665D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7A4DB59" w14:textId="524E230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65E601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32CD93" w14:textId="27BBDBB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4057D4E" w14:textId="14722E5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A511C0" w14:textId="20BC4C4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02EAB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7DE494C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7694756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2756DB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04A6A255" w14:textId="3868AB0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32AC9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07AE5779" w14:textId="7E1351B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30F2653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998031" w14:textId="6C845C7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4D79ADC" w14:textId="68E0AAB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5CD992" w14:textId="0A72E23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07E61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8322FB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EDCC7E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F5CFCA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B135C08" w14:textId="76ED798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71CCA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0BE55E7" w14:textId="08C5891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FD9ECD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2106AE" w14:textId="25BE1AB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40A210C" w14:textId="60073C1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A2890D" w14:textId="2624E42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405E3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100C6F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E0205A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097449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D707A56" w14:textId="1E9F4E9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2951F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F11FB14" w14:textId="143B3DA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7398AA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5F748E" w14:textId="79AB4C0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570748DF" w14:textId="33E4843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837252" w14:textId="170B53B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86844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B58A50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356E44A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BBC958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46C58F6D" w14:textId="624C7F4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6876F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241C280F" w14:textId="00A904A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247739D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894C9D" w14:textId="629CEEF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F4CE6FF" w14:textId="0B41F64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4694CF" w14:textId="2693255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56EF5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02FD53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F043C0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F2FFCA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2C7B0AE" w14:textId="007FBAD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00ABA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1D1B0C4" w14:textId="25C6C82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850593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F256B5" w14:textId="3BC8DA6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7F50551" w14:textId="7254855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D9CAAC" w14:textId="1590ADC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7B4D2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0EC6CB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20CED9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B05CAD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740DE95" w14:textId="550424D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39F3A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EA7D984" w14:textId="5545E46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EA6152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7AAE81" w14:textId="6D127FB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Boss-Extrude3</w:t>
                  </w:r>
                </w:p>
                <w:p w14:paraId="56854E73" w14:textId="3C17EA1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1F6579" w14:textId="1AE1948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A45B9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59C9708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A84683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CACD46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684A8AC" w14:textId="649E6C4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6EB66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5A47C6E5" w14:textId="775777D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6F52F22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485A04E" w14:textId="17CC9F5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56399D7" w14:textId="05F612C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11AE37" w14:textId="6A28CE9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304BC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C52AB4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95135F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18181B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655370A" w14:textId="3B8FAA3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995CD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E2D6A47" w14:textId="368BFC8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476320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2052CD" w14:textId="397FF90C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F1568E6" w14:textId="7B278F4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662502" w14:textId="6491EA5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B3A1B1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9C40DC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B4E8A8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C9E97E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0A69552" w14:textId="5F25EA6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B806C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1BB2B3A" w14:textId="6FE7EAB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C3B608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69135A" w14:textId="5D5739E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4B182602" w14:textId="6229C14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76EB0C" w14:textId="022E1B6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885FC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42CC8E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284222F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8DCD80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052420C7" w14:textId="0C4547B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9D4C8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560A17AE" w14:textId="518EB66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5A6A141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F3E21A" w14:textId="634193A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335FA53" w14:textId="29633BE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D13E29" w14:textId="12AD83D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FB640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1A5ECB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14A223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84D6A8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E4A75F8" w14:textId="340F416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D44B0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99CAB73" w14:textId="684EC13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FDAC8A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91DB33" w14:textId="2932EB4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092FE62" w14:textId="4ABCDDE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35BAB0" w14:textId="7707A8C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7AF33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A72336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CCE782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3194E4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247B78C" w14:textId="67E4799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32D52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45945E2" w14:textId="3328FCD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059571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5017BD" w14:textId="6A928FF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06AB978A" w14:textId="2336A46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E12F7E" w14:textId="31ECFBE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AAE77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2B2E1C1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2D1196E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BA29AC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CE7F4F9" w14:textId="16D745E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64AF6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9ADEC91" w14:textId="2FA8A2A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69AD32B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6F9E3F" w14:textId="5C32EF9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B169EE4" w14:textId="74FA5F4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DA8005" w14:textId="009FEBE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1848B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14638A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5BC6EF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3CC226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26E2EF0" w14:textId="18FAAD0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F3B9D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80B6EF9" w14:textId="302E4D7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DD19851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7FF58B" w14:textId="4112F7C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BFBA585" w14:textId="091F7B1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09B8DA" w14:textId="4A0A156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2EF7C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0B5B0B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3EFD98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06F101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00585B9" w14:textId="53787D6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71508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EE7CDDE" w14:textId="042A4EE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A35A53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CD06A9" w14:textId="4568146C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208553D1" w14:textId="5A2A594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ED4B46" w14:textId="7A9A8EB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08777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1948127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00CCF0A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724165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6B6D87CE" w14:textId="5139F2C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7F0B3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3FFDFB2" w14:textId="20DD3A8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2AC8FEF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107BB0" w14:textId="6A6AD4E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3E65CBB4" w14:textId="2261E38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449E24" w14:textId="3BED471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EDDA1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3ACA10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3DEBE0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634A03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D73BE8A" w14:textId="732D918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A44E2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C61B0D0" w14:textId="26562F3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106134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EB3188" w14:textId="4F8296B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8D837C1" w14:textId="6776593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DF98A3" w14:textId="70BA855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29203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FCDF49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9A9FA2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6CBBAB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1EFA7E4" w14:textId="28EF137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59689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208A747" w14:textId="470EB09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480B40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1E6562" w14:textId="208BDA4C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26242B3B" w14:textId="00423D8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9B4CFA" w14:textId="33C6D0F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AA029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160A6D7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303A00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1E44FC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64E4E4CA" w14:textId="1D1ECE7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92F5F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3C2A0EA5" w14:textId="6DF31AB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4958F1F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87FD9C" w14:textId="441F900B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4192DEE" w14:textId="456A2A8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03B848" w14:textId="2BF4772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0C1AB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0F5F32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9DAAC3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BD1522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AC1A488" w14:textId="150CEC4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6C71E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1D1D157" w14:textId="795AD48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B51886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465D46" w14:textId="315FB7A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A754582" w14:textId="1E6FAAA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F86877" w14:textId="3F266FA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87D97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701D12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42B01F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D93A71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7CC67B6" w14:textId="40F7CD8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CBDF3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7B379BA" w14:textId="7D3F5C0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AF6D24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EB6562" w14:textId="0A926A6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4E9D4BC0" w14:textId="03FF1EF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6FD4DA" w14:textId="769EA2A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99C3B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7A9A66F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23CB5AE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67F177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4456956" w14:textId="4B6BED6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6E763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25E706A6" w14:textId="24BAF31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2E1B96C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ED4AE0" w14:textId="276E582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F5E5AD9" w14:textId="286DC31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D0311D" w14:textId="17DDC64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5E9C8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5BF39D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12A203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EC31B8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AF91029" w14:textId="4822166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B1189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FEDBA95" w14:textId="4009035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911C2CB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7365E4" w14:textId="60601D7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D18DEBB" w14:textId="373AF935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256C00" w14:textId="71A8112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6923F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791393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BE5689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994B62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CACFB16" w14:textId="6AEB226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D11CD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32978F2" w14:textId="324CFEB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02706E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6AA849" w14:textId="30AE503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BC6B762" w14:textId="6B2C671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7613A7" w14:textId="24CB39E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BAB35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4F859C4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D7636A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9834AF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9DCBA9E" w14:textId="6B1B832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0E593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23F02E25" w14:textId="79807F2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C2B084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408E02" w14:textId="4090F81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B949E25" w14:textId="34C1C46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83CCDA" w14:textId="0C03008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3A1A9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6DA286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C89567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22C423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E56B81E" w14:textId="2BC5E69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88AD9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FE2001C" w14:textId="5377E64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D4B1CD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E8E73A" w14:textId="1DA5B63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26FB83B3" w14:textId="66D073B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F82586" w14:textId="655C1FE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19C45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B78A10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9F750C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932D3E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FC441B2" w14:textId="2FE32C9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27619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7193677" w14:textId="08D71E7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980CA7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9D507E" w14:textId="5E52BD8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2F25F892" w14:textId="5F0DACC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BDCA2F" w14:textId="40CE3CC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511EC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3296507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4357E26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B43747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3202626A" w14:textId="1D95149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2913F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20864138" w14:textId="62EF15D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37D63D6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E46896" w14:textId="19C3FDB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18D1A29" w14:textId="622507C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315E4D" w14:textId="76599C4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AD127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AD4EC2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816377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E6E5D8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9FB8DC9" w14:textId="0759E33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38171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27B1B62" w14:textId="2EDA4EC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615435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FE0769" w14:textId="40B1177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C6F1812" w14:textId="448A316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FB249B" w14:textId="56ACC75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DEF0E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F42735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90D1B3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94F39F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9B845BE" w14:textId="06DA8C9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08F79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D58788B" w14:textId="39101FE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47CCBEF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C52816" w14:textId="728AB36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6E9FB8C5" w14:textId="07493B6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80432C" w14:textId="0B184C2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D64F7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2F327BF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16FDAE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B66E3D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539DAE26" w14:textId="1B2CA94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6A13A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32EC65D" w14:textId="0281079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324A77B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A843C1" w14:textId="7F3F077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C3BF1DE" w14:textId="6085490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BAB8AE" w14:textId="330C90B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14729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210003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BB95BA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E3212E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04B9552" w14:textId="50FD3DA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0A08D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EAC47C6" w14:textId="2500E47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A332F1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E02410" w14:textId="4194404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AD45F91" w14:textId="196E9E6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0630AED" w14:textId="1695EA9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601DC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CBA476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991D31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F77716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2A70A5B" w14:textId="2A5BD14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F7A2C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D44F9E2" w14:textId="032D142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8873C8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A35E79" w14:textId="477A1BD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0E6C3A3A" w14:textId="1E76ABB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02769E" w14:textId="320245B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0F400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215CB28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136FCA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E396A5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1E8D8A67" w14:textId="1586C4D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21BD8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370366B0" w14:textId="2071B23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3B95238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2A425E" w14:textId="2E573D8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B40C785" w14:textId="20FAE65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331C13" w14:textId="7E4E16D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B3847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7B7349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4D089A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979975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6C8C7D0" w14:textId="0F3E060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B6B24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FA65845" w14:textId="17E1137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1527BC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802743" w14:textId="65A9121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66F2AE7" w14:textId="6094443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CDB989" w14:textId="2524749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C2776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69F088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A2E485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7BCCEC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C537989" w14:textId="1C9ABFC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D8C02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96A6285" w14:textId="535059F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91FD2F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637DF9" w14:textId="49F0AE1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Boss-Extrude3</w:t>
                  </w:r>
                </w:p>
                <w:p w14:paraId="37E49CE3" w14:textId="4B780DF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638BBA" w14:textId="523A537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D0994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D0E788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27A032B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DA8B63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DF4418C" w14:textId="47C7237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F59E8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1E83960A" w14:textId="13CF006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240159C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4ED9664" w14:textId="119EAB5C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9AF3E6F" w14:textId="642C835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FB2CCC" w14:textId="1B08A8B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9169C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37C394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749651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DA45AB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8F26D59" w14:textId="75B78CE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44543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7599DA3" w14:textId="7C60330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0CECDB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DEA9F2" w14:textId="4213297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32A83A8" w14:textId="35DA8BB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09763B" w14:textId="5F813F9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E5B37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74A7C9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1C1EEB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E445F1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309AA19" w14:textId="27EF9C1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D316F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4CF53CD" w14:textId="6425230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D73D221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B5E08F" w14:textId="2111CAB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14749EF3" w14:textId="3171D88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029CD1" w14:textId="16B3BB7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69709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1A0A72B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3218C84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A8608B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5446D986" w14:textId="7BC7C96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473B0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3D13D8E0" w14:textId="48B0309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5DBA54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512424" w14:textId="55BA49E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6E43EFD" w14:textId="1F11E7F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513571" w14:textId="317ED81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AFA38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D547C7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40986B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90C2DE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F7C1F78" w14:textId="4C8157A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B5CB4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7D01C54" w14:textId="6643C80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33B9B0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603158" w14:textId="325C86D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351B850" w14:textId="48D9059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18A983" w14:textId="43AB405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46CBE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7B06BD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78B11B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2988D4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A2BAEE7" w14:textId="4D34832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3F787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8E1A31E" w14:textId="2FFE453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21E778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B6B3D6" w14:textId="5B1FA82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4C1DC1E1" w14:textId="6ADE6EF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A3A3DD" w14:textId="6DE9E97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8D8B7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79F6257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5EEF07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D22CA7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1CD227EF" w14:textId="0A8BB81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CEEA5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4552BCB6" w14:textId="44022C3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5473AF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DB13C3" w14:textId="2406E71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091E467" w14:textId="4C72A23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F3FE9C" w14:textId="2ECAC64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025A7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BB1AF7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5E60D6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F6FFD8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67B938C" w14:textId="459CE7A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BB2CF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DD8126A" w14:textId="56B9F0F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CDC1F9B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ADA9AA" w14:textId="6DF305F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9529E5F" w14:textId="018F8D8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928484" w14:textId="5A83A12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E1886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357BDA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8C47B1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6DBB00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CF2AC44" w14:textId="64B24A5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3BB40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4C7B7A0" w14:textId="3975CE8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9D9BB7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B57D23" w14:textId="54B3F7C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048E7D10" w14:textId="083433D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607E04" w14:textId="52B7FBD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A0EDD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78D4B7D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3D1E6D8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97E8A8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35CF49ED" w14:textId="535D9DE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6FAE2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C53E735" w14:textId="5F78105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6BD9E9F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FA7F27" w14:textId="1FFAD38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04ECE5B8" w14:textId="7146934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358290" w14:textId="62BAF39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D68E0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E8EBA8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7C8D0E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C43EE6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2DE8311" w14:textId="4E040BC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1CD8A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D56D1DA" w14:textId="2BB1051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DAE9CD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7AE825" w14:textId="4EEFCFF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D2897A1" w14:textId="600B525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4DBA33" w14:textId="336D5B3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67C11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A2370C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F64243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C7848D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5ED3800" w14:textId="0FCED2C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8887B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88A5368" w14:textId="31CC55F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6DF846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C3B8B3" w14:textId="5E1A955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59187A3" w14:textId="5C25D9D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B0D6588" w14:textId="53B5E31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B9F50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37E661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48C9C3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462A35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BFD1334" w14:textId="71513B7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BF2F6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36D6BB63" w14:textId="5B8ABBF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552EB3F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E84408" w14:textId="2ABED25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486B91B" w14:textId="3AAB5C8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77FE41" w14:textId="41280CA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173F8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994F3F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E537C1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967B31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961B4FF" w14:textId="53CCF88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AC886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46942A7" w14:textId="11F90DB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E62E9C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BC015E" w14:textId="203D013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68D7B24" w14:textId="78B8B2F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BA07FE" w14:textId="2EFA48B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C1AC4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02151D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3BA565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F7C9FE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7D1751C" w14:textId="1E8F6E0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BB80D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986AB35" w14:textId="5B4B776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DA2E6A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AFECE9" w14:textId="7C74F43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F206A4D" w14:textId="146B6E7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9B0D00" w14:textId="55AAD48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56C86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5F8810E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6846DA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3E7AC4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6C4E8ABF" w14:textId="7170152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188DC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1C2DA1BF" w14:textId="1C0474F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C1213C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76FBA5" w14:textId="7AA7153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8A0A928" w14:textId="6F0B5D2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86308F" w14:textId="78FF531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FBD14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C4BC43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55FF7D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A229F8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501AD4C" w14:textId="2DB3E9F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ACB17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C622429" w14:textId="4F214B1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2F02EB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8DC628" w14:textId="74BBA10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5F7D8F3" w14:textId="42B38E9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4ADC2F" w14:textId="043F90C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AF8D0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B6A754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0B8974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C9A8E8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2EDE539" w14:textId="0491133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F47A7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B7F6FC7" w14:textId="470BE27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0B9C23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3CF1FB" w14:textId="0EE04DE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441BF94F" w14:textId="1909209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381E59" w14:textId="29FBB76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B26DF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25630CF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3329DF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35027C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03F0FD39" w14:textId="27E2CFF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D2A6A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4F2F32B9" w14:textId="654EF4A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53FCE251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5C142A" w14:textId="42B033B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47E6FD7" w14:textId="515A368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956A1E" w14:textId="1FDB659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462C7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13740A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E249BD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548074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C14C0AA" w14:textId="6D7B7BC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CB18B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3300357" w14:textId="0C7F2E7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CB13F6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8322BB" w14:textId="202240C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6CD82996" w14:textId="3D4A499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C04E89" w14:textId="527079F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FCAFD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026DA0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FFEF8F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D9D63B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B91BF1A" w14:textId="33A1B4A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C986F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15D206A" w14:textId="2F4AC50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1E2302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DB05EC" w14:textId="4F9A4C7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B7F257E" w14:textId="094E84E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CE4F27" w14:textId="299D600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AC555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46DCE79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41FCFB4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92E4CA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20BF7917" w14:textId="214041F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4BC10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C952CBD" w14:textId="0439B93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28FBCF6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5DBB0E" w14:textId="7804DE1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FDDEA18" w14:textId="4836B52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6A64AD" w14:textId="0FD6C11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6D37C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C6BBD3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A44F2F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AF6122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FA4FF0A" w14:textId="2229718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B4D67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7D8F356" w14:textId="6A93875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CADD1B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50A637" w14:textId="7813BE7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405793A" w14:textId="62315CD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087977" w14:textId="66DB243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9C433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2736D8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428983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CD49DB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D28AA70" w14:textId="3464747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CB4ED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C1F6D38" w14:textId="419D8FC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E23709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532130" w14:textId="3CD4A72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672D01C1" w14:textId="3C9E0CF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A948B7" w14:textId="2B2607C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6A690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7339472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4BB3BC9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84C990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2D577B22" w14:textId="4956F6F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573E4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101B9B59" w14:textId="2DFD1DB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2DC11EB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A205E1" w14:textId="07463F6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2C839BD" w14:textId="1B368B8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5BFFEC" w14:textId="61F8209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31EBB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7B7835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C61DCA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F0EDAE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275D422" w14:textId="015AAF9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0C50B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D57D631" w14:textId="53818B9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8230C5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C37E09" w14:textId="16ABE23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AC70446" w14:textId="0C03F09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FBC592" w14:textId="39C5E97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E906D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9F4DD8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754062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6210AF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8D77190" w14:textId="4D7C56F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4A845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C2CA781" w14:textId="29C3ACE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DD2362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9DC8B6" w14:textId="4F2C25A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6729DD29" w14:textId="7744CF9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164F13" w14:textId="46A2E5A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20A20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2181602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A98369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5FA846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0EE47C4C" w14:textId="5C737FC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0E84F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E8134C4" w14:textId="120F773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F3C9F3F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73F57F" w14:textId="0F4D6A9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F9DCAB3" w14:textId="22ABD3C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760C65" w14:textId="38D429D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E754E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329015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C6AA90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753F2B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2C65097" w14:textId="32E431B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013F2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D0E78CA" w14:textId="20DFDC9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3985B9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B600C3" w14:textId="01D7C28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848209E" w14:textId="7A25E8D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1816E6" w14:textId="31F8A38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28731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803776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FB9FD6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844FB6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1337D07" w14:textId="3D3AEA8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2431D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F50389A" w14:textId="7899418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46895D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FE7C0F" w14:textId="0EBB6BC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Boss-Extrude3</w:t>
                  </w:r>
                </w:p>
                <w:p w14:paraId="3BEA1AE0" w14:textId="5B55C63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15CB89" w14:textId="0650923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51B79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3DAE6F9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29C28F3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76B594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222DF72D" w14:textId="27FC5C3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719E1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587039DC" w14:textId="3DC9FF4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7220805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487E85" w14:textId="66A4398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72A7701" w14:textId="0BBF3A9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242E2A" w14:textId="79C86FF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3169F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FCD866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BA989A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AB89F3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E0BE210" w14:textId="12127FA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475F6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8EC73BB" w14:textId="19245BB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76DF9B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E82DF2" w14:textId="4ABABF9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D377A7F" w14:textId="165C7DC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635552" w14:textId="54D2055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700F5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EB8999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0B45CE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0B4B11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1CCF5F1" w14:textId="325E24C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C2109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F03FF83" w14:textId="5503DB9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FBB954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11B301" w14:textId="0BDC931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5F0CF8D1" w14:textId="68BC3D0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B24065" w14:textId="71DA00B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46B5E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0CB09D2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3D272DB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C3B086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445D2DB2" w14:textId="2310F2B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14298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45AED8AF" w14:textId="3889071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432ED9F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5BA21C" w14:textId="23946C7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866DEAA" w14:textId="7405B88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791F6F" w14:textId="27BFAC7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29E2D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F5FB9C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8C25EF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A1A47F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AB7D2F2" w14:textId="63C1BA7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79E12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9245DCA" w14:textId="03BF5E7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39E786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6D7CF3" w14:textId="6544704C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E5F5F67" w14:textId="3057339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BDBC643" w14:textId="74C325F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276D2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095FE9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3C67CF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3921B8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951DBFE" w14:textId="20B6100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C562C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4718F98" w14:textId="6C6B53D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57DB4B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7E24D8" w14:textId="5F1CA7C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1F583E00" w14:textId="2FC39E4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4F3D13" w14:textId="58BBC1F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E0CE7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31116A2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9C2994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10DBC9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55E6C8C9" w14:textId="597F3B2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06008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11B19A6B" w14:textId="064E966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0E22C1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28AB303" w14:textId="083BF11B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E024E76" w14:textId="1554BE6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88CC92" w14:textId="201D88D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F148E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293700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B7D3D1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8666FC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01CF6BA" w14:textId="1E9C975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55373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231F072" w14:textId="4933BED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AEE401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C15C2B" w14:textId="3C008E2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7F9CF36" w14:textId="34F0182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8F328B" w14:textId="7C35AAF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76F2E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682631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A42624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80C42E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192D5DC" w14:textId="5FC2323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1D445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923512F" w14:textId="68D3028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8EE835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1D2E76" w14:textId="54DAA5EB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478C2D9F" w14:textId="785F1EF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BF14E9" w14:textId="6B3CB29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F6A52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573F335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2CF7745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0B070F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28921AEB" w14:textId="2C36E30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4CA73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081F6EE9" w14:textId="6AB7141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96E6C8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3157E7" w14:textId="1DDDCB2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4D0614B4" w14:textId="162D665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552AC8" w14:textId="32BD2AC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217D1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117617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AF45C1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F7ADA1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757425A" w14:textId="7B7DADA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9B130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9994EBC" w14:textId="75351B9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511751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470036" w14:textId="3515E5BB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AE01126" w14:textId="14A7134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FED0A0" w14:textId="2696603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16C33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3C0A90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FA15A4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144AC9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A963A4E" w14:textId="2C10882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3A4B1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0479450" w14:textId="645F6D2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31C51A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C4C2E7" w14:textId="366F7F0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2C75E2D9" w14:textId="2603E9E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8C6AE2" w14:textId="7504BD1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7CBE7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37C8503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0635DB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6298CD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42ED47F4" w14:textId="4F0FA49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2297C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23EE2C0A" w14:textId="1C264CC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4594E7A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753B39" w14:textId="0614B1D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C6DE574" w14:textId="525BB71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088BB2" w14:textId="43A9706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7EF9D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D525DF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F97C4B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890EA8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5E435D6" w14:textId="6C620CC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FB4B1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EF2041F" w14:textId="3D7C656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1FF0E2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8731E7" w14:textId="799FB4C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9925504" w14:textId="107F6C7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D45C16" w14:textId="171AB7D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88E2C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77D095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1AC770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72CBC5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6DD8578" w14:textId="305EFD6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55D0B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B561F64" w14:textId="213479B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FC9C1E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CECB4D" w14:textId="54688C3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85A40C8" w14:textId="1B75722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742381" w14:textId="7500177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DAFE1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737263C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37AFCF0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D44209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3782E69A" w14:textId="6EA6BA4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50A4F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33D57A83" w14:textId="30D6461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51BE03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201A8D" w14:textId="2C1C394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CA75B14" w14:textId="5D425E7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5DEF86" w14:textId="3987884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CAD76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1FA28F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BE4FE9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06AD8C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DBAB8AC" w14:textId="1B08ECA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85BA0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F4BAC3F" w14:textId="343DFCF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39807E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74F358" w14:textId="02D4395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6A8699C" w14:textId="5CB6C98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E85C10" w14:textId="730CC47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246D6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005DCD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D29809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44D8FA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E20BC35" w14:textId="3C36FB2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7E54B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8E13AC2" w14:textId="7B844D4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E0E1221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742A8A" w14:textId="7FB6808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5590F97A" w14:textId="0A2F662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BF9536" w14:textId="130026B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6197C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4FB61FE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2734BD6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0E8BD4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11CC14EF" w14:textId="2D53BF9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C4E55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5D4BBFE8" w14:textId="4A9FD72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89BB75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DA5694" w14:textId="425C5F1B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F383666" w14:textId="36CDE7E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8B973C" w14:textId="70E29C3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788CE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BF66F1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44FE97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879A87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835AAC4" w14:textId="18BBD22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E3CE3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DE51677" w14:textId="256A0FC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01A642B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D52B7E" w14:textId="702A3CB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04F26508" w14:textId="3538FFE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1A98BB" w14:textId="339BC20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DFD09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91625B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771816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11CC0F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16219F2" w14:textId="787D11B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A867A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B8A34DB" w14:textId="509D802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126D01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817859" w14:textId="4173651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14F2C70D" w14:textId="1E197B7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0CAF399" w14:textId="2D62EBB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654E4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96A4A6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035B9CB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530E5D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44EFFF10" w14:textId="6C9898F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08993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4618D16B" w14:textId="41E9923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6A56F1D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09AA25" w14:textId="31B8096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2D1123A" w14:textId="4093D32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B50B2B" w14:textId="7A44531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0B553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07926D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968401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A63E2C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17A5120" w14:textId="2F6ED81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94256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C873707" w14:textId="6E6AB73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3940FB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89A1E6" w14:textId="68FFF0E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F14BCA3" w14:textId="0390EC5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958903" w14:textId="7F55A18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6FDC5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A1FB4F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5505B0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0680E7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8B62317" w14:textId="16C14B0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DD6C7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E6CEB84" w14:textId="3497150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150FC2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2B43D5" w14:textId="52AE38C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10D61B3F" w14:textId="44595CF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E003B3" w14:textId="07C1639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89871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2739A12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55BD18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9EBB2E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2CFAAC44" w14:textId="7E825B0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593FF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27AF7610" w14:textId="10F84C1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49C04A6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E50B36" w14:textId="407FF02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FEC05EC" w14:textId="17E5492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AC1529" w14:textId="05A1EB5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EAB51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91B3A7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592DDA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84FFA5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0B4AB6D" w14:textId="0E4D58A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A4DF6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E212CCC" w14:textId="211A211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7FB34F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F42567" w14:textId="6DC0996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14BD4DB" w14:textId="3B59A6D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31B9E3" w14:textId="3A8F42B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1A4F3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AB3920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88C681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AAB62E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FB51B9F" w14:textId="6D83218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6111C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1F17AA6" w14:textId="5FF4545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F9B5C0B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2C52A1" w14:textId="51A3E67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4E6AD556" w14:textId="3BC732F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871ED4" w14:textId="135F5E4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C1AD7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5FEBB5D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7A8BF19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932418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21B69C02" w14:textId="65C0315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52A2D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58BCF44" w14:textId="463E23D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4FFDFF7F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26BAAE" w14:textId="345BD6A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6D49741" w14:textId="2C61229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BB5D9F" w14:textId="086D7D6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BE5F1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839440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3C4BDD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83EBCC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30381C3" w14:textId="7DB307C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ACE83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896105A" w14:textId="3154B5B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EEBCAE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3F8AD2" w14:textId="3FE734E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6BD7268" w14:textId="3C39AF0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DACAA2" w14:textId="63F3860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E247B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A38AD6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BC459B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57CF16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09C944D" w14:textId="26B193B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21E52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1F213BB" w14:textId="52616F3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0AD9A1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D3847E" w14:textId="5CA5945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Boss-Extrude3</w:t>
                  </w:r>
                </w:p>
                <w:p w14:paraId="1B8E8C53" w14:textId="1D1B163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AA089F" w14:textId="0A2728A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861F7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17DEEC5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4267BE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DA6173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041985A5" w14:textId="236B7CF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4BDB9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228C229" w14:textId="1E336DF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7B9A975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FCBC6C" w14:textId="1A0DDC3B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0D535D4" w14:textId="2158E8A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7EE180" w14:textId="70B5068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B24DC6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891CDA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3C5D3B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DDAA96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49DE362" w14:textId="775909D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CB90E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829186C" w14:textId="5382013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B75701B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ACAF9B" w14:textId="3D5E702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FD9C6C5" w14:textId="3BB695A5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AB37FB" w14:textId="3BEBD02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6CAFB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1690F6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BD2955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65654F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38F4571" w14:textId="08B9434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A834E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A67CECD" w14:textId="060245A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10C27F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5A8949" w14:textId="508E515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53518850" w14:textId="6EB3F50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E75A3F" w14:textId="2B84E0D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6917F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2915FCE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0F098E7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7ACA6A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3B7E2663" w14:textId="7CAB035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6F8F5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1937569" w14:textId="2BDA3F5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4DCCEFC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671604" w14:textId="4C1D507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FC449A8" w14:textId="607F698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4A8056" w14:textId="03C41BA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916CF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79DA2D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30A944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26E4FA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D2A0F99" w14:textId="37E8360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51C48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1A54ECD" w14:textId="47EC4E7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744A76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1889CD" w14:textId="14585CE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A6B60C1" w14:textId="1C56281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6B9970" w14:textId="5FC7CBA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D8DFE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F625D0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DACE32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AFF79C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EEA48E9" w14:textId="1C9353B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476FC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CFBE9C9" w14:textId="7799205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460866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D5E22C" w14:textId="1030F85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3B5272B9" w14:textId="6754F73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07FAA5" w14:textId="2462831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E649F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2452063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4BDEE29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8453F3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E278B2B" w14:textId="40A7967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2EC48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4E12DACB" w14:textId="3435649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563347B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11AD8F" w14:textId="452705D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F3C1600" w14:textId="36DE7E0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24C9AE" w14:textId="568ED32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BBC59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842558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24E1A2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3FC968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159DD39" w14:textId="794EED9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8CE84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F889258" w14:textId="2BB7379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07A6AC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E1057D" w14:textId="5A9EC94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89C45BA" w14:textId="59C59F7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2BEF0C" w14:textId="1CA718E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7EE35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A2ED1C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1EF777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418D15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67E9094" w14:textId="6AC78A7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ABCB5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07D42DA" w14:textId="56A410B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757EA3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6030DD" w14:textId="13516A7C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6C3F4175" w14:textId="7B20258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BF2807" w14:textId="6DAE7E0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012B29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4F09494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4B0F84B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F994A1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2D6F7E91" w14:textId="2D62BA7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A7E48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29575B57" w14:textId="2AF5B23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52B5C46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2C09F50" w14:textId="2E75F8B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52AC9268" w14:textId="0274AFF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799186" w14:textId="7241AB1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680A5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90B5AE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F7208E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9C5893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FD0912D" w14:textId="14CC397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945D8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F5E60D6" w14:textId="1ED5ACB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D9DEAF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23BF138" w14:textId="699C61C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0A1B05B" w14:textId="4D530DA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F78A0C" w14:textId="49D0616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07FE4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CB8747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01B28A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61E6A6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477B2EC" w14:textId="6CF2B53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C99D1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F17C2ED" w14:textId="3C9D8A8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65D08D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4C0316" w14:textId="77E6DC6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051F386A" w14:textId="20D1392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C3F0AF" w14:textId="2028E43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A0745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0AC40DB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32F6DBF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78B4CF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0CF52991" w14:textId="436151C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C8362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344857CC" w14:textId="0CD2DE2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75D3E9D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2846B7" w14:textId="7CD3EB2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62DBFF0" w14:textId="6BA4DE8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290B6B" w14:textId="230263F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18377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D3BD5C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B021B4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2F1D96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5A7C84F" w14:textId="2ADCC80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71721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0BC60A2" w14:textId="0732D35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8F3D1CB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BE9F6A" w14:textId="7E00240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4F69C44" w14:textId="66B2B00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D5D916" w14:textId="14F2B3F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A03C5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6391DD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14AAAC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59DCEB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DF5E88D" w14:textId="1885872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BCDC5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DE72E9B" w14:textId="545E1BD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B2F85E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C41848" w14:textId="46BB427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09E48390" w14:textId="5AD9A4A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97D31A" w14:textId="4B286CA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2599E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156F4E5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7402716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F36431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418A513B" w14:textId="1CC4A68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631DC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25B1487" w14:textId="08792B9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4CB732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313A0C" w14:textId="412039C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08CC89B" w14:textId="18BC2B5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F8D1E0" w14:textId="1D9CFB2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F0759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D532AC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B69DC3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58158A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B9869F9" w14:textId="4732089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9C296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1264900" w14:textId="21ED85A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720315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0D2CBB" w14:textId="35A8474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079D70E" w14:textId="45D86D3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3BF4BF" w14:textId="77D7FDA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5CA65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86A13F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94FDE6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B47CD5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0293A39" w14:textId="2812FB8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EBEB7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8AB8529" w14:textId="79B4830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886D2E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10A57B" w14:textId="5D2FE16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5EA903DF" w14:textId="738850C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0677F4" w14:textId="308E550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6D85A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7E18723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4D1767F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0FF3EF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34347B5F" w14:textId="15FD49A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61B6F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5C6DBA09" w14:textId="13B5D0F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2CDAD32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557D0C" w14:textId="64D8CF1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5AB17E4" w14:textId="35885C4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C05A33" w14:textId="3D47E13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5FCDA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63DC75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67B869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77441E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1511E3C" w14:textId="1BE7D21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738BA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001B71F" w14:textId="07C1100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DC9245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E2CC5D" w14:textId="4919862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54C70624" w14:textId="20C4F5A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4384AB" w14:textId="009E338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6385B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4B9F9A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65A7F8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78C19F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3457C0C" w14:textId="38DA3E1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1D32B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BB4AFCD" w14:textId="382F739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54AEB0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83E16A" w14:textId="092D1A6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066B881D" w14:textId="573790E5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516386" w14:textId="4EDCD54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AF27A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70DD77C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5E07D1C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0D8FCA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5B640536" w14:textId="6D0696E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CC2B5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2728DA49" w14:textId="79A686F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5943098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2824F9" w14:textId="32BF0B1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D1F105D" w14:textId="24D13FA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C3AA8F" w14:textId="09F0903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7CC1C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EF5F47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83E1B9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5BB72A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C730391" w14:textId="41B4876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76BEF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35CC6CA" w14:textId="0F88748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9C1DB3F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D23BB6" w14:textId="1EB881E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B49BEFC" w14:textId="67F1FB0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30ABC7" w14:textId="3886772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45244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A3FDAB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07C8EF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55FDAA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13AD027" w14:textId="3584DEB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7FABD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850405B" w14:textId="36EF997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AD1C32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04C0DA" w14:textId="37AFD5F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A67312D" w14:textId="04914B7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D67E36" w14:textId="10A379C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16E1D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001FCBF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03FBB22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22858D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36B4C8FE" w14:textId="69EE9DC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88B56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508F76EA" w14:textId="62A32BA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813E9B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388855" w14:textId="1491FEEC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FD30490" w14:textId="6AC67E75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62E06D" w14:textId="7CC01A8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42BC2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8D18BC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963E61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9428F0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548A6D0" w14:textId="387E886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6C6EE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F346503" w14:textId="23E7D14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C27DAF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F9480C" w14:textId="79831DA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C4DF443" w14:textId="52D901F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A08A94" w14:textId="2BC13D0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704A4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CD77BD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1EB8E9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790968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AF11A3E" w14:textId="64CAEA6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35482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E88AB7F" w14:textId="171EC07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AF0954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08EA10" w14:textId="54879A6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11082CAD" w14:textId="0AD534C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A6998E" w14:textId="488CB15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8A8ED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7EBF83D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D4B8E3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823B03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6F5D929B" w14:textId="069AB52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A3D77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3CE4316" w14:textId="538E3EC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6C7EA83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9ADEF8" w14:textId="15D98F4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2688956" w14:textId="244EDBE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699FC1" w14:textId="6D20966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1AE62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A10397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264928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A5106F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2227E2B" w14:textId="7756719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9A9F0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04EDCF1" w14:textId="5ED3435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DC2220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07822A" w14:textId="229A598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5196698" w14:textId="7215D2E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8186D2" w14:textId="07BE1A2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87378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FF0ACE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DB4AEC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CE7C8B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61E0992" w14:textId="27A1954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81498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961F35E" w14:textId="17EE06F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2831BE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9F7DCA" w14:textId="7583857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Boss-Extrude3</w:t>
                  </w:r>
                </w:p>
                <w:p w14:paraId="30A9B122" w14:textId="328257C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FD3DD7" w14:textId="6D9FC6D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FED79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5D49CD8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34E5229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E1698D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263A4ECD" w14:textId="556C7D7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67FD2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25EDE551" w14:textId="7C689AA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EB7A6C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D2780F" w14:textId="1FB5CB5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754BD0E" w14:textId="42E9D60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E5813F" w14:textId="3C16F1A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C9388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06ACF3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6AC60E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D09153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79C52D0" w14:textId="7E0E135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0484B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321B207" w14:textId="6763999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D36300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864A9C" w14:textId="58B141FC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8E8F120" w14:textId="294D452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774A24" w14:textId="747F461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2299A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BAD521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239264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2D36FE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A642809" w14:textId="057EF6E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0FE4E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F60BCC2" w14:textId="75CC42A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3F6070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DC3B75" w14:textId="6324F58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25E1A79C" w14:textId="501E6FC5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E7D6AC" w14:textId="7912049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D1E3B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239ACB0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3A540F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5C739C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45237DDE" w14:textId="45BA43C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D8FB8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DA09160" w14:textId="7A35D24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2895D71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77D0BC" w14:textId="0514213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F8FA38C" w14:textId="7403338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82173C" w14:textId="038D834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2205C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969954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3E75E0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3E1CBA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DC24FDC" w14:textId="3E0F169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4A5B6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27E7686" w14:textId="79A1C8B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026E71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6929C2" w14:textId="4FD94C9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873A4E2" w14:textId="56CEB94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894ECA" w14:textId="24F0052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2FD5C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8EDFF1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EBF640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BE4116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9A0694E" w14:textId="2F6CCC3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AED14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9F4D1F2" w14:textId="72A0BE8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0127B71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7C1D58" w14:textId="67EEBB3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677E9774" w14:textId="6269FC15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8518D9" w14:textId="43BCF5B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9082A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5182060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540A75C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98FED8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5317499F" w14:textId="3055E07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FE5EC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3F703E4A" w14:textId="6D86A67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624F3A0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1680BB" w14:textId="1185AF8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A55683E" w14:textId="0A2E230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8CD1FD" w14:textId="03F6529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53907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1991EF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740B60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AF8787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A60AAFB" w14:textId="58936E3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F1742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98C3162" w14:textId="3E0248B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8CACEB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4728FBD" w14:textId="150D971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A01140A" w14:textId="252ADF8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6A76F5" w14:textId="21A7EF1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D535B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B08901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BE30EE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C474C0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D627F1B" w14:textId="20BFE1D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46337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6B2EA13" w14:textId="3131509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4F05BE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6A21D2" w14:textId="7C9CE21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5DA04430" w14:textId="628CFB55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64C98A" w14:textId="4F6C8E1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55064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0DD204D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7BFDF53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83E456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D94A6BE" w14:textId="58B6649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1A7D9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4ACDD1A4" w14:textId="1E513FB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BF8CFC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0309F5" w14:textId="6C0F8FC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23A1CFB3" w14:textId="12A7FC7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A9DBC0" w14:textId="4165D41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216995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C78B8A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6619C6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0BD373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C60006F" w14:textId="49BA077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4103D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9FD7831" w14:textId="663D1E8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65A59B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481FA5" w14:textId="62A3032C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0F2DDAC" w14:textId="679E8CF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2EFC6E" w14:textId="6F5683E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43584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A90EAD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9E2690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86EC5D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596E600" w14:textId="3DE43FC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E68E6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9023FE7" w14:textId="28F1DB2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80B030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3057F6" w14:textId="585279E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40AB3EBA" w14:textId="6738A9A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922E8E" w14:textId="7EB894F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0085A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5A34A8F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272CDB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0197F1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710ADE9" w14:textId="694A3D2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FA8B2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55ECC9EA" w14:textId="71B92D1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71839AB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800865" w14:textId="49F96A2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FCEF76A" w14:textId="46B443D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F6667C" w14:textId="6C50CA4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7A1EB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F8E9BA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F329D7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B3B2C0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4C6A01A" w14:textId="63CF1A9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7F1C5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2F8E55B" w14:textId="2D6E7D9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7F96AE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D34355" w14:textId="3342E66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3CB009A" w14:textId="1081815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E2DCED" w14:textId="75DC90F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B26878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8A90EC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511291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1BCB4A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34246CA" w14:textId="7E62DCC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0974B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0A2934A" w14:textId="22CE5AE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E5010D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8704C6" w14:textId="17E791B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54CEE623" w14:textId="03DDA43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5FAE20" w14:textId="0A6D5E0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70143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2C07B50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47516D7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2152A5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11A7BA33" w14:textId="19E0D9E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8B5FB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A9EEF52" w14:textId="3BE3C32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E08A40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A362E6" w14:textId="648461F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715D404" w14:textId="0861190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737BB6" w14:textId="5D97AFB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FC75A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CFDAAB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F2D94D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2C804D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85DE24A" w14:textId="12B2DCA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DE130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4BEFD50" w14:textId="178C82C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3781C3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8982B3" w14:textId="39940FD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267E4EB" w14:textId="735F440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C5E7AE" w14:textId="777C5B5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F0693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CDF733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3D145A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22678D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155F606" w14:textId="0E6A616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5429A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9CC08BC" w14:textId="22CF121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1EBC6AB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DF5700" w14:textId="3E8FB59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00197FDC" w14:textId="33119F4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4ABAC4" w14:textId="7963217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069ED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02CF932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5FEF20E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383822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66EBD29C" w14:textId="73CDA6C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84E1A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FFB9764" w14:textId="58D1A45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2064C90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318B53" w14:textId="67752CDB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0BADD12" w14:textId="29C31B6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BFE75C" w14:textId="053ABD7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8F748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0528E5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A31002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9DE950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C1B9CF3" w14:textId="74E03F0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557D5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A60D8A9" w14:textId="7EB6EB3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15F88B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81C2A6" w14:textId="75EBD6A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6E154CB8" w14:textId="665488A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2D16B2" w14:textId="23549E6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4ECB7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631215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7BDC19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45BFF1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6CC7B36" w14:textId="25B9CF8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597EF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D9FAA91" w14:textId="0468E34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7EA76F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0CC10C" w14:textId="3E2670A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956F134" w14:textId="4A2F3AB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703DDF" w14:textId="17604F0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90B5B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2A75CAC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26A2904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C24F84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48024FBB" w14:textId="4584A11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2F997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1BB989DC" w14:textId="551EAB8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92AEFC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E3BF59" w14:textId="37DE068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4308157" w14:textId="7505391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DEAF70" w14:textId="3D7CD43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9113F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AE76F5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282AE6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CEAB8D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0FD2472" w14:textId="4A69EE6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B3537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A6BEB33" w14:textId="399633C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D0BEF6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3E5115" w14:textId="0818906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4B962A7" w14:textId="4E0270F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0A7A35" w14:textId="0F19B03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F7FE5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A9399F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B7117C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E1798E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7FF1F6A" w14:textId="5CA9831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C4FE3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1650F62" w14:textId="6F5A0EF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D06F45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EC2339" w14:textId="2F2A26E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6710359E" w14:textId="0425D0D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E5EE99" w14:textId="076EA33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F01BA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42EA9AC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349E4F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BF6969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56FF5B9E" w14:textId="24E1228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A3081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1D6A95F1" w14:textId="227B49E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5F4C9FB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D8E435" w14:textId="01F28B4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1B791FB" w14:textId="151EC3A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682407" w14:textId="3A67A96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DF3B4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F76FCA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FC4233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831A67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83ACBDA" w14:textId="2288E12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CF095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2AB4395" w14:textId="7DA5596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D63E57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982199" w14:textId="5C6F53D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C4DB68E" w14:textId="6A774B7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616CD5" w14:textId="444A3C0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E8ADE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4EEBD2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65F562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C8722A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098FBF9" w14:textId="3279FA6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AF2E6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8075C12" w14:textId="2F94D54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F9EA18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681380" w14:textId="3830C52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2FC0F1BD" w14:textId="2229C2A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06AA24" w14:textId="5481BFD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AD942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31B2577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360733F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FE29E1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52B9EFAF" w14:textId="4D617C1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746DF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422CE6CA" w14:textId="6DAB831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49082AB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A7C98F" w14:textId="6426421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6EC1CB0" w14:textId="4075FA4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154615" w14:textId="503C8CA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19D2A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2F2E7D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94FB2B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4DF1D9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A2E6BAC" w14:textId="018776A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D4E44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1E5695F" w14:textId="1D464DA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FA0319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5B9A14" w14:textId="55703CC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A32C4D0" w14:textId="63474E7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B52757" w14:textId="24BB521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FC6C9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722920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B9FCB7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456218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8B33542" w14:textId="6C4DEBA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6D839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E0EFA2B" w14:textId="705D61C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581B26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9C46C0" w14:textId="6673715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Boss-Extrude3</w:t>
                  </w:r>
                </w:p>
                <w:p w14:paraId="3953111D" w14:textId="42DC962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C44573" w14:textId="757FAAB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750F8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53BD689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4807100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3EF7C0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EA9244A" w14:textId="51FEB84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8E383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39E23115" w14:textId="040E8F3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65C72A1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A59645" w14:textId="3091042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A82BD25" w14:textId="1E1C6AB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9EF361" w14:textId="00645C9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587B2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3E241C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A1FE18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7E2B8B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0EBC042" w14:textId="241BC1B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37B09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F3B6CBB" w14:textId="347EA0D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D2F131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A653E7" w14:textId="356FE59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BED8A74" w14:textId="7361851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E54D33" w14:textId="2A1AA4C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38427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7D19B9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8BA929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15C828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1CF54D3" w14:textId="589759C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C45DF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9F5FE70" w14:textId="3355310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616B33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FC0B55" w14:textId="12FBB36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D4B9BB5" w14:textId="6B7D240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A17B2B" w14:textId="3D76794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B4459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2F22325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24290B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3B62C6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45FF09BF" w14:textId="2EB653B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5BCD5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425B828" w14:textId="34E08B1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6113479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E63944" w14:textId="5B4646BC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E2FE24F" w14:textId="2930375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09CD3C" w14:textId="22433CB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0A4E4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70FA1A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E8660F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ADD980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9135D26" w14:textId="544309D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45B8D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6E9594B" w14:textId="24D1168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97EEB2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AE78A5" w14:textId="240FC91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F573765" w14:textId="7396DE1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F4F548" w14:textId="795389A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A59AB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F9605B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BCDAF1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56463B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372B1F5" w14:textId="7CC1E46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06454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221E5EF" w14:textId="789CDC1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F6ADEA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10DFAA" w14:textId="1660F2A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436126CB" w14:textId="1249ABD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1A0FC5" w14:textId="138EA72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14FB4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4B47356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711A29E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B17F17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5FDB99C2" w14:textId="13C5ECB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25CB7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06A6933A" w14:textId="66FAA00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4A7B0CB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EC8A8F" w14:textId="78A4192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A8C33EA" w14:textId="591D0C7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B0790B" w14:textId="320D5E3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38FC7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7A0B49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B14FF7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CF5C4D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0206E17" w14:textId="4F989E1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BA301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72C530F" w14:textId="38D2BA1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012556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A48187" w14:textId="27D392F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B0A1433" w14:textId="034FF60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B5C19E" w14:textId="6B64D89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26A18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E6683F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CD7A33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CBF6BE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3D1A31D" w14:textId="079CFDC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497F5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C6B6BC6" w14:textId="41A869C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63A0FD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6365C0" w14:textId="62CD04C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624350F6" w14:textId="3BFCF6B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85E1E1" w14:textId="2532112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FE562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1AEDBFD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7D647CB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BF14DE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6A375FE2" w14:textId="1310F0C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CD5D2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9665790" w14:textId="5E7AC2A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E676AC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7DC354" w14:textId="78D189E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0FBB57C4" w14:textId="108B6A6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22C369" w14:textId="78F91DF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083FA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FBC3BA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F5C853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5B4AAD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DAF5861" w14:textId="5B7013C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6A6A8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ADE54C8" w14:textId="4C8547A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1395DC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7914C4" w14:textId="04859D0C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01E51F5" w14:textId="0843B46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3B0B08" w14:textId="66075C3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EE693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40958F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F5E710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C836DC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2230DD9" w14:textId="2523E13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393C6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5D6EC71" w14:textId="4CCFABD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E5E595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0CF8B03" w14:textId="326774F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514C555" w14:textId="5B8F442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E34684" w14:textId="24758A4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6DB01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FDF5EB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888A9D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2D8A7C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0214FA84" w14:textId="5DE8462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6C7BE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9DB5525" w14:textId="27DB21F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6767000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953FFC" w14:textId="55C6D11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CC46C01" w14:textId="64393E5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704ACF" w14:textId="01CAA20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D0B7C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3FEC42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B4DEF5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1ADDCE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CF2EF58" w14:textId="77E4055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2FE86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ED4DE75" w14:textId="30F3515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A0167D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78D7FE" w14:textId="6CBD620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803281B" w14:textId="1E46087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265EF6" w14:textId="6C386D2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2F00B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22446E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474ED6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15DEDA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715E454" w14:textId="34C3AA0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2D7C4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DE51FCA" w14:textId="270673D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6BBA54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F98CAE" w14:textId="05F29F0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A96C66D" w14:textId="79B6B79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472DED" w14:textId="1E8D749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81602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44AC4E1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37B27BE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5ABC2E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16B986FC" w14:textId="5548673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5219E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67C39A0" w14:textId="6EB7AE3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2C62D2C1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C0CC85" w14:textId="16A0F51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A72CC7B" w14:textId="2E6E893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1B4D13" w14:textId="1A4182E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8B3DC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4585BB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B7701B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6F926C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F6882D4" w14:textId="3F89727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9FE67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76FF04F" w14:textId="125946F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0B2F94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3BF799" w14:textId="2E3EFCC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5969F58" w14:textId="24EC2B05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6BC8FD" w14:textId="7D32231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646D2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904F4A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C7583D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7838E4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80A5978" w14:textId="5350A2D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C22A4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01715FB" w14:textId="40DCCEC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3EC10E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12E4DF" w14:textId="1AD5D66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08E3406B" w14:textId="56F5347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2AFC33" w14:textId="34D83BC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529D9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5F33F0D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565DAC6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271012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3919F443" w14:textId="62AD03A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7AB9E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33BC8FF9" w14:textId="0E39E3C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39CBCB2F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52739E" w14:textId="3076683B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02A6996" w14:textId="7A71AC5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217CA1" w14:textId="7DE5741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4582A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C6B209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FA7614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D18357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DB6FDDC" w14:textId="234BC6D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0042F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035C4CD" w14:textId="0014E58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9AF302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3E9454" w14:textId="47C3033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2DCD3495" w14:textId="23566565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66F858" w14:textId="5876D7D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2A80D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329D89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676555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E6140F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D5214FE" w14:textId="34B567F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A667C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0FC49FD" w14:textId="5CE87A5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CF9C4D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D7E9D9" w14:textId="32DBE0C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632CAF3" w14:textId="7C5AE7A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A0B10F" w14:textId="116C53E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DB189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39D55B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234627E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DFCEA6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50B5574D" w14:textId="55753EF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DF496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57E3106B" w14:textId="280FD56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3B95016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01627E" w14:textId="7A01637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12C5550" w14:textId="183AB28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D1BA3A" w14:textId="3A93467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458CA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B9D4C9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B31DC9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E026F6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4E20694" w14:textId="02E889F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E8FF4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E234EDB" w14:textId="55966F3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0810B3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6377BA" w14:textId="4389BBE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8F4F3F6" w14:textId="7DEB527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3FF297" w14:textId="3F05CD0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DEAC7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1B0D39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AA381F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CCB991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84A7CF9" w14:textId="6DBCBDD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B345A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CA9286F" w14:textId="1D82E86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BCBF2C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97C4C6" w14:textId="1D7B662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664B592" w14:textId="4F56872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96937C" w14:textId="5C1A309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1B354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7BB8EB6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3807ECB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8E1D4D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BA4AFD2" w14:textId="2311B1E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452E15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7F9F8D5" w14:textId="4A9A981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44F921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2E59D8" w14:textId="408EEA7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F39963A" w14:textId="672F9D5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44F1FC" w14:textId="116EAE3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468A6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AB54E0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E7C67C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03120C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3040BE5" w14:textId="65A6199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3CB14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D48FE46" w14:textId="2C692F3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B15297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A4FC02" w14:textId="492A6F9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364CFA4" w14:textId="5A1C4DA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7E843E" w14:textId="34567EB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21F68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6DFCE8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55AEAD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DBCAF0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9A42B2C" w14:textId="0BF0536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14998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A18F8FE" w14:textId="5552C44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F8027E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E4004F" w14:textId="6C239A1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6ECC73D" w14:textId="37B258F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A4689E" w14:textId="36F3D2D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E9220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50443AA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85F30E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BF7510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624E602B" w14:textId="16E2F5A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2507F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3CC4BAD" w14:textId="79B0478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8A12E7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88A781" w14:textId="6C12B3B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F8EFC2A" w14:textId="664B6DA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6CE4A6" w14:textId="1156A06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44FDA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3307C5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429C1D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DC9E03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B8C84DB" w14:textId="10FE107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E4C38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8D18327" w14:textId="552E0BC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23D12C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A81112E" w14:textId="0F06690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47CEC27" w14:textId="1390F48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7C50DC" w14:textId="734BE8F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76F8E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3F820A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2C8094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7009EA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736E6B5" w14:textId="4F19ACA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8600D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03D7EFA" w14:textId="7FDBD34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7C986B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05A9CA" w14:textId="585B480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Boss-Extrude3</w:t>
                  </w:r>
                </w:p>
                <w:p w14:paraId="604F9A40" w14:textId="43FECBF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DD6A5B" w14:textId="53E62E4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39874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7EF5B62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3013940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C68806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11460E7C" w14:textId="7A22998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8BB40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47A67454" w14:textId="7285FE8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D92D90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421044" w14:textId="19C8731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676EF39" w14:textId="72ECBB4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C43479" w14:textId="69626CE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73C57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C9857F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E9F6CA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D1B31C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11DECD5" w14:textId="3518A26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B44DC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4139048" w14:textId="3719648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7B8D4B1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9C7DDE" w14:textId="048B80BC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F957A72" w14:textId="717FDCC5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876E96" w14:textId="0B6F96B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35AC3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1EDB76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884AD4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A98B28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AAA3E0A" w14:textId="14F94A0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BFE44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01B05C2" w14:textId="63A47E7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774C84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C475D2" w14:textId="7C6A13E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53E8EC3A" w14:textId="06C8BB5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BB5F56" w14:textId="1F4DDBA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26654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1C4B255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7B01C3A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0C006C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14454029" w14:textId="0DBB2D2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EB0E5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3FBB172C" w14:textId="5392C72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653AF8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333437" w14:textId="3EE4767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566EA37" w14:textId="09CA567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33F75B" w14:textId="279CB75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913B8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014778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EE4570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C76461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CA51A73" w14:textId="08EB0D9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6D847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4F4970E" w14:textId="497EF7B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68AF5AF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80C346" w14:textId="22322CE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DD0455A" w14:textId="52F1F13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0136E9" w14:textId="11A3EA8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CFEAB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9B05CE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0B6FBF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83A6C9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BA4385F" w14:textId="36EDB4B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09A1E8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6138967" w14:textId="73920AB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8B0DA0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FFF612" w14:textId="7FE02FF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458FCC8E" w14:textId="65CB3A4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A75062" w14:textId="1EEBE59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D4683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391FD37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4189979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A84342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05C38F8E" w14:textId="56886B2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8DB33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3A66E6CB" w14:textId="7121C89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EEAFF2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A9280B" w14:textId="47D1360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B71FE3F" w14:textId="2FB2BE3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337EF7" w14:textId="0B7D988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D4A58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E4F82F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2E4AA0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4F9B66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59ABFE4" w14:textId="095B0C7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F36ED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CC078E6" w14:textId="7DEF98F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CD3083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4A33DB" w14:textId="007E37F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1B45279" w14:textId="338546B5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CC8D5F" w14:textId="3302C4C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03064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18A663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12320F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A2CD77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B58762B" w14:textId="5BB3576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107D6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BBA1560" w14:textId="66A86FF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EADC65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EE5DFA" w14:textId="446CFC8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198044D" w14:textId="2E7CD87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E9FEEC" w14:textId="3709836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13A49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0A7504B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BD51CC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8A8916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EE594CC" w14:textId="69BED2C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445F3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488A5A0F" w14:textId="3004D5E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D5CC87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B9EF016" w14:textId="7D82B49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4B6D7F31" w14:textId="65872C3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B556BD" w14:textId="56FAE23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E83AE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776614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A5DF9B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0F810B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1CD65A1" w14:textId="6241CA3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849FB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FC0AA93" w14:textId="7DEF220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900661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83F2ED" w14:textId="6D6E427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00B1236" w14:textId="3A95B6E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C69097" w14:textId="6348AB3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FBDCD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4D0E25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2E902B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60B746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3A5A4B5" w14:textId="5019BA4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EA788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4AC81E7" w14:textId="2D1F06C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8DD2A3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586A47" w14:textId="2E326EE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1DF1E004" w14:textId="0E0E368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2BB219" w14:textId="213B0D4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CAE48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10C8F3F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06043E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196254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1E5C4F36" w14:textId="6818FC5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0B054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56579432" w14:textId="32D7064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521731B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AA4B76" w14:textId="653054A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B1DDDE3" w14:textId="7D4F9B0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D61626" w14:textId="482F8EB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5BCE6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ABAFD5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339CF1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33C79B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71C6AA0" w14:textId="3BCB59B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13CA7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8334628" w14:textId="734B053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A41ECE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DA1FE0" w14:textId="41CCB52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105C6A3" w14:textId="7586275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A25B7F" w14:textId="423C4ED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7B1C3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56F71F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954570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55C9D9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09CC96A" w14:textId="739BA6D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62517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9E7BCC6" w14:textId="5FDB333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9614C6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29D56C" w14:textId="384CFBB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65ED6DF8" w14:textId="141F040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A0A5D9" w14:textId="090DFEB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9AD5A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365010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0383B50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9A3F07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0E075F1C" w14:textId="6EC5142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7D73B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4BD87084" w14:textId="11CD59D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D69EA1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BCB3BB" w14:textId="31A81DA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647DC22" w14:textId="74CB071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D4DDF7" w14:textId="24167A8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7A1E4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23ABB8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916020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0D3CCD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A542FDB" w14:textId="7C58AC3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7CEEC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ABCF0AE" w14:textId="6CE22E5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76D057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46A556" w14:textId="65E1E4C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841AF6E" w14:textId="007237F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F3EAF9" w14:textId="4FA48CD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CDC5E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EFDD74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B0FDD3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873514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A8A2E66" w14:textId="0AA64A0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70083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222ADA8" w14:textId="7FF7B35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14C257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783ED6" w14:textId="59DE1EE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5C0F7AF2" w14:textId="43F1240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EC82A2" w14:textId="0C111BD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993CD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E7C76A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F597F7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0A7975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045C7033" w14:textId="577BBA5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44C64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94904DB" w14:textId="0A765F2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5F53C5B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463340" w14:textId="46F2F6D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D29031B" w14:textId="3FE4666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68E903" w14:textId="7A2B4A9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F3C3A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D0A46B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7EDB20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1A7A4A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8C01FDC" w14:textId="34D3852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43EFC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D9319DC" w14:textId="5351F23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712FD2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D4F18C" w14:textId="3CE2639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23434933" w14:textId="40D72E0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5BEBFD" w14:textId="4C834FC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BC839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E795B8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3C87AB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B35637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C79272B" w14:textId="7D1935E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A8B15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EE089CA" w14:textId="3EA8916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DB4955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876550" w14:textId="34E584C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0B469039" w14:textId="4DEE8F1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178C3C" w14:textId="250E8AA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02FE8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5D4D549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72D9195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1722D6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B6BB61B" w14:textId="0DAD6E6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B4B92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E36219E" w14:textId="502FEE8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477E85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D14C6D" w14:textId="7999108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F6D98B7" w14:textId="2DC498E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8850E9" w14:textId="664F4F7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D5D2E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6983CB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84225B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E3683C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A94EFD5" w14:textId="0CADAF9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5FD60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EC19B84" w14:textId="54A39E9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87CAA9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189C09" w14:textId="3A70D46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626BD9D" w14:textId="55A3B99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4520A7" w14:textId="3DBB922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50958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575547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AFD89C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713760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20280BC" w14:textId="1B9BE7A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581E2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5116C82" w14:textId="6A8AE1F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6F614A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AA3EC0" w14:textId="6F4C3D2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B360CEF" w14:textId="3D731B8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9B2E13" w14:textId="3753F95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68524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2D53EA2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053438B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572219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53438104" w14:textId="3F6FF76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D5407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5FB968CB" w14:textId="2817F19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6D70CA6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823903" w14:textId="56434C4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3D1D75E" w14:textId="6F6CD69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402298" w14:textId="19DD0ED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41D70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89ABFB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C0D13D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C575D7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B7BD4D9" w14:textId="4CBF276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7F9B6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8A14214" w14:textId="427AA87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03F32B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12137C" w14:textId="4554A08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F8240E9" w14:textId="1CA5286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00DB59" w14:textId="04D45D9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2634E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179ADD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C74831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A33758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2EBC1B8" w14:textId="4CD533D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8DA06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9738843" w14:textId="694F277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CA76F1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88FE5B" w14:textId="360CF44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0992B02C" w14:textId="748377D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7D31ED" w14:textId="6C6F730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E82A7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01A98B5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70C80AB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3D90E7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6CF127FE" w14:textId="45511D2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98C67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A9837F3" w14:textId="07032DD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30E5D85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5CE0E0" w14:textId="20C23F5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C2BDB53" w14:textId="43FF46D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89D2FF" w14:textId="216A451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B8C5F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D4FB73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D4F5DB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8D744B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770644B" w14:textId="18CC189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3760E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DC45B0D" w14:textId="378C9F5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096D31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A95A8B" w14:textId="4F777B8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80377A4" w14:textId="1534BF8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118CD9" w14:textId="7E0F120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319C8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CDF99A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898F8A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DD73A0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4551223" w14:textId="4F88CAC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F9CA5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EA5901E" w14:textId="56D4C8F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EA029F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2C4344" w14:textId="2DC702A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Boss-Extrude3</w:t>
                  </w:r>
                </w:p>
                <w:p w14:paraId="5E1D467E" w14:textId="678503E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2631DB" w14:textId="4E2CADA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48B20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74DA03D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9CA711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34D63A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68536F7B" w14:textId="0660313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604F2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3E8A21D" w14:textId="50C8823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6107920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76FD77" w14:textId="795FF2E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CE68723" w14:textId="1B56D48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DB1970" w14:textId="700AE86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8BB6C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6A1776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ABD7F2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C34C15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A6BC1B8" w14:textId="12C49FD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2AB55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2F37620" w14:textId="2A7B3DD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A387D0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78E4CF" w14:textId="36D4018C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AEEDF1A" w14:textId="101583C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F18C57" w14:textId="571C306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8F28B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522743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3A6CE4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1528D2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5A1994F" w14:textId="4144392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12FB8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3832BEA" w14:textId="7D492C3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E39740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21919E" w14:textId="0F6BF3C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26DC41F4" w14:textId="0C8ED53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DAE22A" w14:textId="683618C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02CBF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1DE1A69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3CAADD4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530B8B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6A234BC2" w14:textId="01F7A99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0B547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71E3DE5" w14:textId="2AB4E1C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77773EF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24F15B" w14:textId="5B9B5BA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D4C0E78" w14:textId="2873E90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D3E657" w14:textId="6054042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9FCA4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D476EA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308F47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78D053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1385BCB" w14:textId="19986CA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22D35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A263977" w14:textId="1912094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6A5B8EB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B7F83A" w14:textId="3762050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0BAA935" w14:textId="34ED808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FA0B73" w14:textId="379311D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8E6BF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7DC1B0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3F1DD1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2053DA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A9639A2" w14:textId="20BC473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D1598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02DC32F" w14:textId="4D638EC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8047BE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B3D6DB" w14:textId="0381702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24464DFA" w14:textId="687ECEC5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2A2F10" w14:textId="0761EA5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8190E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154B0A6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211F86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4A06C4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455C37FA" w14:textId="6673D43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ACFFC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DDC5060" w14:textId="21DDB14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3D63C43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12C8C1" w14:textId="3E42EDC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EAC5A8B" w14:textId="6EE07F1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1A7CCF" w14:textId="7208DA1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C547E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CC4CA5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59B91F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BC84AB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432E3D8" w14:textId="7C3B58B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9B67A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F5BBCB8" w14:textId="5DE459B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204D92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6B8F55" w14:textId="552D414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4667470" w14:textId="045D4D8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8DCE3E" w14:textId="599E82B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EF0D7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C1D4C8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88FA07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178D90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02E0D65" w14:textId="090B4C4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5DCF7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1C4B29B" w14:textId="13EC3C0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81AF47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0A5AFF" w14:textId="5E5F3C0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3B51AF38" w14:textId="07044FC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BBD53B" w14:textId="6BCB669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A9C34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18A4307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E5BCA8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321AA3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0BF002C4" w14:textId="5275FAC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7C496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11A6D3E0" w14:textId="5D18C44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20A9824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216CFF" w14:textId="4BE5A21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165F3E78" w14:textId="7CD6FFA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EC2E2D" w14:textId="6CBF5AA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E061F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21F50E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AD5876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AA42A3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5B4511C" w14:textId="0CB86FC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AAB15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1987412" w14:textId="2961C58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B3F72C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F87A73" w14:textId="0D177C6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47E4346" w14:textId="748E97C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E7C8CC" w14:textId="2E02260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0E313A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69F401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CBA181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10BE33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90EF0F4" w14:textId="5A3A138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882DE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D3EBF58" w14:textId="0156788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CB5938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240886" w14:textId="74F5243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1D67E5CE" w14:textId="7D36B88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E7E39B" w14:textId="2AC8ACA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74496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5A6F7FB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2DF5591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0378B2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1C138DFF" w14:textId="3868314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8C513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353B3D90" w14:textId="551426C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2BBD73A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EA8B0D" w14:textId="5A977F2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CE52ABE" w14:textId="771C734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A59DA1" w14:textId="7595DC8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0C870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05D268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03A2C7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4E2474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29D04D4" w14:textId="52C9056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32972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CCEFC99" w14:textId="3ADC6E7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174F331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0A3060" w14:textId="279A1D2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7EE8588" w14:textId="05A36E9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855DCA" w14:textId="7C66B7C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36156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0223BF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F2E323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25BA16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B6BEEBD" w14:textId="7A491FF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26DC4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6B2B921" w14:textId="63DE19C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1A1D0C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A26E39" w14:textId="271F3DB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686B6F39" w14:textId="3DADB61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96DAE9" w14:textId="6A1476C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793FA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5E21F9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4C717D6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4781FB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42590A7D" w14:textId="38E3C13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6CB9F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CF44256" w14:textId="7C2645A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382CB7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D36617" w14:textId="57B498C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4006DAD" w14:textId="6DD13AA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7C6037" w14:textId="6C58114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B442A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D5C94F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C91339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0634BC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183D3B5" w14:textId="49759F0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75983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95D834C" w14:textId="0B5D6F7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23C24F1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C420F8" w14:textId="56F947E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E319F4A" w14:textId="4BEC0ED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B8A184" w14:textId="41F4580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F493D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6974BB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852710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E52272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619114F" w14:textId="1DC65FB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A49DE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AB9BAB2" w14:textId="624992C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16026C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620910" w14:textId="6979474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6402B102" w14:textId="55E79D7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4D7FDA" w14:textId="54A93DF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432E7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00F8306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9B6B27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102413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62EBE23" w14:textId="20E875F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64831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A412CC9" w14:textId="350585D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77D2DB9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0BBD789" w14:textId="7455A1A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14894A9" w14:textId="573213E5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7BF4D4" w14:textId="71B7043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7C50B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AFC35F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DD3AF1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2AB794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66C5642" w14:textId="2CEFB2C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A5FDC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5361BBC" w14:textId="62055F4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80A263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3EA643" w14:textId="0236363B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517D4EF3" w14:textId="4BA948B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4AAECC" w14:textId="279306C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0C67A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873A48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3A53F0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99F480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F209EDF" w14:textId="356FB5D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F25A6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17BDE41" w14:textId="4982B7F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8E498B1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6944E8" w14:textId="23205C7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698536D8" w14:textId="632F430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95F002" w14:textId="3C1AAFA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E8143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5CFA64E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05DF59B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889B99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31255A03" w14:textId="6480B41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D3D65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00FB0467" w14:textId="43D2468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55CB8FC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C29DC3" w14:textId="0741E0C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92B1084" w14:textId="61728F9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256726" w14:textId="74B0810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155B8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2D3A65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A0D6C7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263C6B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9F31CC8" w14:textId="1007480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DDC12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EA407C9" w14:textId="2C4779B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B05014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576C07" w14:textId="1BFB8F1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DD8453A" w14:textId="0FE10D8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E47F24" w14:textId="4D01E4F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26341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C860FB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6E5758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A39898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4EE3CFA" w14:textId="5BDAF6C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2917A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2A625CD" w14:textId="687DD40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5F9B74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0F4939" w14:textId="23EAF42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37790BA4" w14:textId="60C5CB1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C056D7" w14:textId="1A354FD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4CDBA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7C9A35C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4FF30F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EDBDC4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22D03BCA" w14:textId="1D061EE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F4F9B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29928B60" w14:textId="2E1DAA5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CA69B6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F994C9" w14:textId="0A85180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CCDA316" w14:textId="69631FF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F64215" w14:textId="2EC5C8C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833E7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CD0BD2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113EA4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AFD403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D51F738" w14:textId="140EE89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16FD5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C860625" w14:textId="75017B9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0EAFAF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A374DC" w14:textId="345C84A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FC70499" w14:textId="0CD0167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0831E8" w14:textId="756645F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3D14C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375674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6839D3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F1D2A9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26F6055" w14:textId="52338FB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3A36C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5CF688F" w14:textId="755515B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651583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AA6E01" w14:textId="7C9F684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324B16DF" w14:textId="3E198BF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B94241" w14:textId="16922BF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A8D1AB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0BA4BF3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4A7141A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58D8B0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2F2F77E7" w14:textId="75F14FC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F0946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4B17ACEA" w14:textId="65795A6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6745056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B2DDB9" w14:textId="205A3CE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DF0D993" w14:textId="129CD64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D7AE4C" w14:textId="2DEF7D3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841A7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3B8445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B49F70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CB283E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C4687E7" w14:textId="0F97C6C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7F926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8D89125" w14:textId="24208AB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DE336D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ECBC12" w14:textId="34FE00F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DF7EA36" w14:textId="2078384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E0F422" w14:textId="0842219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8AF9E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61A671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47F951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3DE960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3028002" w14:textId="1D878AA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470DD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1F5CDC1" w14:textId="3EEAD6C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22D5D6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BC7647" w14:textId="331A3DC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Boss-Extrude3</w:t>
                  </w:r>
                </w:p>
                <w:p w14:paraId="39127243" w14:textId="40D14FF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B64078" w14:textId="1C00355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C297D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37DA762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4059137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47A876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51D4040C" w14:textId="344D4C7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5B886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4DAC3300" w14:textId="7B8C2C5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46213B5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64AFBB" w14:textId="091CC45B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EB649B7" w14:textId="576A5B7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36AE7A" w14:textId="20A9BF9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C9AB5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E2C01E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C90AEA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FBFF7D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6D037C2" w14:textId="558A252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22690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CF7B680" w14:textId="6D235AC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7969C4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EE9908" w14:textId="56FAC73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3717742" w14:textId="732F4FD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F91762" w14:textId="7786BCB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614FD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E06BB9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5F5FA4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EDAA4D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90306E9" w14:textId="589031F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D53F3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42CD93B" w14:textId="45E68C3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75E864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F71714" w14:textId="0AB3293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6D3D43B0" w14:textId="5C128F8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5AA694" w14:textId="6A9EF82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FDBB3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01BD1D1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0CB0BB9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24E8C3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4AB56E7B" w14:textId="731907D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610D2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2D5C420C" w14:textId="3B426BA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AAD67C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5202F3" w14:textId="0E3CACF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547DDC0" w14:textId="1292551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12CE71" w14:textId="181D6AF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AEF40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ACB955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1E76B0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8C2DA3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98687A9" w14:textId="5602E97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CC016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90F4A97" w14:textId="035FE16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A8ACC7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735732" w14:textId="2E5B307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8E4F674" w14:textId="4B07107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2CF7917" w14:textId="7CCC25A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F3DEE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C7B945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0185E9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1886A4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C651CA2" w14:textId="61F14F9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49F50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E082BF3" w14:textId="7C49203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35337BB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D3AEA0" w14:textId="4C6BA8F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48DF1A73" w14:textId="3C2B77E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067E07" w14:textId="39849FF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B5982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304DCE5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7FA5DA7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D4C89B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3E1D9AA0" w14:textId="18BBF25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4C9A5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10C1BBED" w14:textId="58C9FC0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4CD8F75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8DE975" w14:textId="27E250C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1421655" w14:textId="2735369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5F72C7" w14:textId="5A43301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2048C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0E6095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128155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0630D5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BC30319" w14:textId="59C8334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7F227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35AC8E0" w14:textId="175B214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20E5F2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95A6C3" w14:textId="4D3F790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A2B5EBC" w14:textId="4563AB0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DE0840" w14:textId="22EC641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6F08A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DCFF33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D8267F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00E1D1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CEF2A56" w14:textId="3EDB59B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AD87D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E37E9BA" w14:textId="2141B34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7D0404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657285" w14:textId="32F8701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5AE75539" w14:textId="29CE6B9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BD54AE" w14:textId="4AF48CF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661BE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2699EBD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0468AB0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D88F70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35668369" w14:textId="3E75F01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3D74A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38CC11B6" w14:textId="11B13F7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244D81D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3F5A88" w14:textId="69E66BB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2880F2B7" w14:textId="3B48010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EC321D" w14:textId="665E7F2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83DC0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D08DE4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82111C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99ADF2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14B885C" w14:textId="67B3D90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7006A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9BAF4C8" w14:textId="12BBB5B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A011EA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79CFBE" w14:textId="4B65726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8239B4A" w14:textId="27109C5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095BF9" w14:textId="45B0022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E7DD8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2C4B5A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4C3022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3C7E30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71A1D1F" w14:textId="08377D2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C3606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FDC1AE8" w14:textId="6D56588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9683D2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01EDD9" w14:textId="7BECA11B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6D0E5700" w14:textId="045C53E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2C8B8B" w14:textId="3879F92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42FDF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000ADD8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4ED8C46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569973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9F226BD" w14:textId="6CF3F0C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CF6D2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59C5194B" w14:textId="4D9BB3D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45FC085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FF7C2E" w14:textId="059CD23B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A4BB75F" w14:textId="2A3B91C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C67600" w14:textId="2237C8F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0E5E1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3A36A5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E83456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A708CC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9A9CA93" w14:textId="1D0B6D6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F9871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1CD2472" w14:textId="40C0652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5A8844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D91D7D" w14:textId="4782D19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44D3879" w14:textId="5AC7FFE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7C61BC" w14:textId="733D2AF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0DA47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73B1FF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D27408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990B54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BBE32BB" w14:textId="15E47CB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5A330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AACE3B6" w14:textId="0864FE8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CABC71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E846E0" w14:textId="54B6BA6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55F3F589" w14:textId="7F92BF3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1F73C5" w14:textId="0A372AD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B5D8E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4DE1171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095A425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5B1CAF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50A90EBA" w14:textId="66AF147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4510F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00A6DE53" w14:textId="74A9B91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39C296CB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013B90" w14:textId="486693C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B56B481" w14:textId="4B3B066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5788FF" w14:textId="5DFA442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23D91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DBC82B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46DFF5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EB41CF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12F95D0" w14:textId="2AE8593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4E867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9930F67" w14:textId="0E88FBD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0906FE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1FCDCF" w14:textId="7AD6D44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4278179" w14:textId="6DA39B2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9EE1CB" w14:textId="02D4B97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516A7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3A912E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01119F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BB7D63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C48CC44" w14:textId="0B1D3CF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D9396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FD103EC" w14:textId="597CCFA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B66BAF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225586" w14:textId="5D72C1EC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037D6B6" w14:textId="4FB81FA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34E6A6" w14:textId="23980AE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056219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33DA76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0796A2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F75DE0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6D8142BF" w14:textId="2CEB71B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2AC35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12EA8E6E" w14:textId="1B954AE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D1E3A9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1EBD77" w14:textId="2E5A8C6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957591F" w14:textId="568FE8B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02BA66" w14:textId="5FF3A59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04A6A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F41016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21E8C3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10A34C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EB5C77A" w14:textId="78F6042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8A6F6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EB266CB" w14:textId="4FE0AC2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41B321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B95E5C" w14:textId="6BFC51B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7165C42A" w14:textId="73B81A7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2369CE" w14:textId="46BD805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D63DD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2DB10E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3B65A4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F24C44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19EE911" w14:textId="55B1555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847E6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85FF3DD" w14:textId="55F23DB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94B977F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5D56CD" w14:textId="4F58170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41D7C406" w14:textId="7BA5ED9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87F3F2" w14:textId="0A13C57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BB105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5220BD8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32EE3A8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18D0ED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33A6559E" w14:textId="78481CF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F8484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0F2F6BEA" w14:textId="44F8E3F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7B7EA6C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FFB269" w14:textId="770936C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36C46BB" w14:textId="7048693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E22C94" w14:textId="378E701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7A48F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41B667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A63196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436758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ED50FE4" w14:textId="56D1A86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67114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ECF8DC4" w14:textId="7B0F65E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3A3A25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D186B3" w14:textId="2D5C4DA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529497C" w14:textId="2499950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F4E654" w14:textId="0F86CA2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A931E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3C91F8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87E319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A43C49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D34D48B" w14:textId="4C41256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73310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ECAC2E4" w14:textId="392CCE5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A2083C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977A4E" w14:textId="31CEAB4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093C03F7" w14:textId="27E55DE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70D77F" w14:textId="0060FD3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0592DA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0E0E297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724535D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A286E6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2A0808E4" w14:textId="642F003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FA69C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1149DFEF" w14:textId="4CB8B48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75208781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6C4CB9" w14:textId="0D2547D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1C83078" w14:textId="468384A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F84E94" w14:textId="3D4058B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D7953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43F22B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6395CC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E8DF86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BEB3538" w14:textId="01A83F3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4CB31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9657AAF" w14:textId="6F7F712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08A275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FB4A55" w14:textId="5943EAA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25FA36D" w14:textId="5F2DC5D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0D72E0" w14:textId="1DE78F6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31079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628B97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1F6F9B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FB09BB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0FCD2F7" w14:textId="7AD59B3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8A530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E363489" w14:textId="70A091E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F2F561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13F797" w14:textId="0B4E9EC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1C0E4488" w14:textId="3E7586D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67E5BA" w14:textId="0C3A7B8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5A99B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1E71B0B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2854EC8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4AC3A4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2EE505FC" w14:textId="5D03C51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FF324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2323603A" w14:textId="0637E3E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50282E01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062244" w14:textId="1794385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45D8536" w14:textId="7C24150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CC41DB" w14:textId="07D41D8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48828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91C4BD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753646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63012F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1075536" w14:textId="7540134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98216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15CCCC3" w14:textId="7E45ADB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A5835E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79BC0C" w14:textId="220B2E0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92FF07A" w14:textId="6525CC2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29432C" w14:textId="2C0CC43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04666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DD4525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7D444C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593A97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D02DA6E" w14:textId="15602C6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94BEC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18299EE" w14:textId="4967E9B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55A0EA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197F51" w14:textId="7939B83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Boss-Extrude3</w:t>
                  </w:r>
                </w:p>
                <w:p w14:paraId="1E362570" w14:textId="0A37233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46F974" w14:textId="7477FDA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667E7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D0BB05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0B4F1A0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1484B0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23DCA0B9" w14:textId="74A6E26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49731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20E9AEB" w14:textId="78CFD8B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76AE102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F1CC80" w14:textId="5F091D9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93F398B" w14:textId="51E8AF2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8F6AAE" w14:textId="64C633C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D41B4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6623E7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A35D86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EEA0C9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DFC5F3E" w14:textId="3EBB9FB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DAA39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5DE92AE" w14:textId="29C2633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8E3694F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AE7439" w14:textId="68067D7C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5AD7045" w14:textId="2618396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B8DE6E" w14:textId="6A8E398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7A8F5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262D69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A9107B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99B2EC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43A1A39" w14:textId="58E1CDA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4AB37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40CC4B8" w14:textId="6AD2BF8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5410E9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4BEAD1" w14:textId="0963E13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467C3C27" w14:textId="27E99D2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1C710C" w14:textId="62F5E36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900BB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381BB19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4417087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7C94F2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09299AC7" w14:textId="42ABE6F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14DA4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1C23675D" w14:textId="57063AB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57322DAF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D8717E" w14:textId="57494D6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986DE0B" w14:textId="7F58A14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011BCC" w14:textId="1D7EA3A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FE6CF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18B4B8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490C4E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9B2202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39425BE" w14:textId="30DEAD7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72F36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578D28D" w14:textId="0FF157A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7E1767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0F70D6" w14:textId="67E548E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A68888C" w14:textId="1E4661F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4B55A5" w14:textId="14A2D89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49946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8313E9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25DAEF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67F82E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021A5A3" w14:textId="0F0DFBB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03EC8C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5DC1A15" w14:textId="13A8E8E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515513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8B719B" w14:textId="2C5E2BEC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391F2C4" w14:textId="4D307D0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1B3088" w14:textId="5B63271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3B6A2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2B109BF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2739BC7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3A87FC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4B219777" w14:textId="6CFF27D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5AB90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2BC83B3" w14:textId="22796EB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20CEA46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D9164D" w14:textId="21A75A2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C395CB8" w14:textId="36F9144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A6C307" w14:textId="49E32DE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8EEC0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ADD99F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5B0CD1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051E77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B94C8A0" w14:textId="4AB9432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EE623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5E156E0" w14:textId="253B199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1E134BB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867CEE" w14:textId="4CB8769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C738B0D" w14:textId="790716A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AA74B3" w14:textId="649B055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E46D7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838FB9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AF2CCA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50A21D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14BBDFC" w14:textId="6FA12B6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D4B6D7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1C446E9" w14:textId="01B3323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DFC8B4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B0CCD6" w14:textId="1672410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54AF24F4" w14:textId="69434FD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297E2E" w14:textId="29C6E49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E20E8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7402888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343CAE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E086BD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8DA86DF" w14:textId="3ACC634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4D75A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27502E2" w14:textId="19A7FB0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31816831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779096" w14:textId="51104DA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01F29F04" w14:textId="2C1DB56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CB0BBB" w14:textId="3007DFA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68B58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207D81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8ABF37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175145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F8DF661" w14:textId="07A71FA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9A033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431B1DD" w14:textId="237908B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BD8BD7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86F1D9" w14:textId="061D30B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FF8E7B2" w14:textId="59BBD00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DD9E03" w14:textId="2BD3D85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216C8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CBCD14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B18614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FA9D49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303A6CA" w14:textId="3158330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B5523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E227B16" w14:textId="451EFD4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E4E90B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E8E967" w14:textId="0F0BB58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664EDB39" w14:textId="7F110CC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3D0C7E" w14:textId="385CDDF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3511B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2FA3CE6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E47E39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641D9C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13154878" w14:textId="46F1D33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0B061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3289DF76" w14:textId="3CF6A22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5119DEA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1307C3" w14:textId="0EE74D6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01D95BD" w14:textId="71E2225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063B97" w14:textId="7E1E0AA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9A537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289EC4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6B9265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59CA12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C28F815" w14:textId="07FFA65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FBFE6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AC20A82" w14:textId="4F5AB65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811FA3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7F0301" w14:textId="507E044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BA33DDD" w14:textId="702AD75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8934D4" w14:textId="6137D2B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02382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515792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5AE619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18DFC2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ABC986F" w14:textId="2DE3A71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4D478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030B810" w14:textId="52BEE87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3B70AE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B8862B" w14:textId="7A5937E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55FFDAF7" w14:textId="4B4A76C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800A2C" w14:textId="7176EA9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A8C02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3E3E31F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BA49E9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4FF091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2132F05" w14:textId="1563E96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1ACC1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4FFC861" w14:textId="6A1546A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97AB0A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2B1032" w14:textId="3C93DF6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F192FCB" w14:textId="39BF549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4B7296" w14:textId="7BCE895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9E8FB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DCC5E0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13D54A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E097D8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D77B770" w14:textId="18E5415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BECF9B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4C52074" w14:textId="7D3461C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41E7A5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D8889C" w14:textId="02341D1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7FD7F26" w14:textId="5428AC8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038A4D" w14:textId="1E7BBBC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97A60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94DC38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5C7E93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46C54E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9DDA056" w14:textId="4149B9D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A404B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65CE086" w14:textId="4655947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F31925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48AA56" w14:textId="7E3993D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EBB5E56" w14:textId="6A0D3EC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1EF2D1" w14:textId="0B16600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C14E2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000032D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760332E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E2D5AC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3F56219B" w14:textId="73C5968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9E519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653FD84" w14:textId="65AD922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DB3B5D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BC8B25B" w14:textId="0312EF3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D6F2C39" w14:textId="038D444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002E31" w14:textId="50FDF0B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92A85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BEBDD7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743447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917CD2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AF90371" w14:textId="7AA78EA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6CF04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E05C06C" w14:textId="2B4B75B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43DABB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52F0D0" w14:textId="609D6B3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02ED25E5" w14:textId="6891EA1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D37CDC" w14:textId="31E0A11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D2FF3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A2C596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2BE77B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BDC39A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269E661" w14:textId="60035B8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4156A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3B7FBA4" w14:textId="7AA5F55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2A1184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F0EC28" w14:textId="543E020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1A0BD94" w14:textId="02DB973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95CB21" w14:textId="4BB76DF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462A0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140AE46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28A77E7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3B5818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139E8E47" w14:textId="3CAC93F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8665E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44C4F2BD" w14:textId="1201330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5A483E7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2DFB12" w14:textId="034A70E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405A4C0" w14:textId="0D98770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8E30F8" w14:textId="0D4CC3F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69EBB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2468FA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81EAFD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DC9796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4F95E0F" w14:textId="6C4D552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52BBE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D9A0F42" w14:textId="34FFD65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A6C0C8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90BC10" w14:textId="78851F6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B8B7612" w14:textId="731D014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3D7C96" w14:textId="653D77C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9E689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913F9A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EF3C69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5523F9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1E15DA3" w14:textId="3917137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38B3D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DD1F335" w14:textId="2258459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18FA10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2A3DF6" w14:textId="0DB6793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4597DDCF" w14:textId="67903E2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252710" w14:textId="6122DCF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48C31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387296B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F99C56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440CF7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22587AFD" w14:textId="793653F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280E7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3772FE39" w14:textId="76BFA9B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78DD1C6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217EF5" w14:textId="3632B7C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61048AF" w14:textId="66FDCBC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C12696" w14:textId="63F7088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57FBD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E26AEF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EF14C4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EECCD5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1F20721" w14:textId="1A0863E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7B6B7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D08777E" w14:textId="51D66AA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D3915B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96759A" w14:textId="12C7E2B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82A6FFD" w14:textId="74B1E6C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16E49F" w14:textId="281CDFD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2485CE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F66E76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147511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3FC7E4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C4D8BF2" w14:textId="07FF9B7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64D2D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5FE70C6" w14:textId="05F9743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A0D669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024F96" w14:textId="512E5AD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5DB42C58" w14:textId="548CB3D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1619BD" w14:textId="6F19FE2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B5EAC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5A0783D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38E9094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27F473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3EE64579" w14:textId="5F16386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A6BDBB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2303F652" w14:textId="06D962B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31FF31B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251DD9" w14:textId="1D15C5B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DF6DEC1" w14:textId="7FD842A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CC728C" w14:textId="0B9A5B5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4C8065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7BFC19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FFC0F0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03EBCF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8533601" w14:textId="43D8D3B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F31FB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B4BB9B3" w14:textId="7C13855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AF348C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BDF592" w14:textId="17994B0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182ED09" w14:textId="0E66780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CC3A93" w14:textId="5C91777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C4702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FCA9E3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38811C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A1A84B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3EFFE1A" w14:textId="061E792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166D8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8F43071" w14:textId="7075E7A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77002C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3BB915" w14:textId="48974FE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Boss-Extrude3</w:t>
                  </w:r>
                </w:p>
                <w:p w14:paraId="58383CB5" w14:textId="0BEADFF5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7DE30B" w14:textId="0E7936D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550DA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084B9DE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1F4995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5E18D5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87BD710" w14:textId="6FAC73C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B53BE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41F67840" w14:textId="72C8620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374A8E8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2813E5" w14:textId="5590542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F8FEC1F" w14:textId="6DC33D0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621005" w14:textId="1DC5A7B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DA0E2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228B83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D18BC9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4E6639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00D507C" w14:textId="5907376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76C43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9D54F28" w14:textId="3552B92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11A5B0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4A47C1" w14:textId="12CBE9D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6AF7CDF" w14:textId="434A84C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5654FA" w14:textId="0A7E35A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F94DF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6C896D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E55636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9FF6B7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C06A5C1" w14:textId="2CD2B1E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E9F1A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611BA07" w14:textId="3AE7717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1A0BBE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224BF9" w14:textId="3A25C36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0DC946D5" w14:textId="066C0DE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AF15C5" w14:textId="0C31674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203B8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44F5DE9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75C1E60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338361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40E30FD7" w14:textId="2AA1FB7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D8954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1E38CE3" w14:textId="2EE45B2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6DBF347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54714B" w14:textId="1DD9F94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88B19E5" w14:textId="76FDA03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6D4341" w14:textId="7AF7F39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F9421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6A9E61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604272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269C27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9B9DF04" w14:textId="285EA84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635EB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AAD8473" w14:textId="5835B4E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3C5CB4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4CFA2B" w14:textId="23C69FF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3263956" w14:textId="5A83E16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72596E" w14:textId="740BC21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45385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356BA2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5A4B42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A8CEC1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9DDABDA" w14:textId="1A9F40F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614B8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8168A56" w14:textId="6E9BB12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3E9CF8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151C71" w14:textId="03C3411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52F1023A" w14:textId="6F01529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EF497C" w14:textId="32DA3DA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58173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759F0EB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397110B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D6A697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30E2C86E" w14:textId="419A097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46B53E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072FE827" w14:textId="747F4DC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58E27AD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CB19BA" w14:textId="65CBF03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9A6CA70" w14:textId="1FD439E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B10AAC" w14:textId="7F240D9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30392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025D5B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8397BC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9E2DEB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8F3361D" w14:textId="404F364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C212A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56FB0E7" w14:textId="1A52C25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87EB77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904E53" w14:textId="1AAD3A0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219780E" w14:textId="177CE95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1F89E0" w14:textId="405610F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26F76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CE4DAC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6013AF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0171EF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2F93994" w14:textId="683FBBD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DF576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E22CF7C" w14:textId="0E29433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74222A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512DE4" w14:textId="1E21012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355A5FC4" w14:textId="7DAA3D8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18B72B" w14:textId="649EBF4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CF70E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5DF96A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214DA50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BEC66F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3A37EC13" w14:textId="3AC03CE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19066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0E686D9F" w14:textId="3D182D7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29C2C32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3791B2" w14:textId="46FF82A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31DD2245" w14:textId="0D639C3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788B49" w14:textId="4F380F3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584AE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1D78D2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4C5115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7AC61C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A84174F" w14:textId="1736AD8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73EEC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87EF67C" w14:textId="1F9D755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BB6E65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C542F3" w14:textId="5AC4062B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DA63C52" w14:textId="29F30D5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64D9AD" w14:textId="4C118C8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076C3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0E7D39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B4AB9F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4CF679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0FF8B0E" w14:textId="0CCD8E0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06F83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6865D52" w14:textId="2D6CB89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9C8E6FF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2AF3907" w14:textId="63AD4ED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672B7577" w14:textId="572C6A2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4651B7" w14:textId="2963EE6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59E3E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362F863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036B4B0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27D5EE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69B99A24" w14:textId="462B342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1EE39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105B4DEB" w14:textId="1A0DF10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66B61EE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528812" w14:textId="2EA1DBA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83B06A9" w14:textId="6694A3E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7B5F5B" w14:textId="4F9E98A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418E4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43C2FE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0164BC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9E8F47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705F75B" w14:textId="5267245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C8245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AEF3AF9" w14:textId="2F26115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39EBF6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CD33F9" w14:textId="3C8ED32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24FDB68" w14:textId="46BCEF5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A0F9AC" w14:textId="22CCE18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5F7D3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65C10D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80AD42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9B13F5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69733F7" w14:textId="02797CB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A362C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1B18DEF" w14:textId="241169B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EB4694B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218105" w14:textId="73C8573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5C5F9C45" w14:textId="67983AF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FADBDB" w14:textId="1A94871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3AB48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335884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4EF3A8D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69776B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64D143C3" w14:textId="74A0598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BD887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4B217C8F" w14:textId="582969A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6BB8C34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3838F0" w14:textId="1682973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9ED2F18" w14:textId="49517C5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3498BD" w14:textId="6A5FA4C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BD3EE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F8B61C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9349EF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A3FE84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BD46F84" w14:textId="62C2E7B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082F7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FC6E129" w14:textId="3512F61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7E2C49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A293FE9" w14:textId="1CEE5BF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B858685" w14:textId="11DB1F3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864AA0" w14:textId="315F596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C18AB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853BA2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B09F82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08CD0B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6E99957" w14:textId="688279F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CE561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AAC87CE" w14:textId="70C956F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9CEB5FF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9C13F9" w14:textId="2DCF8F5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2BB6DF65" w14:textId="7734F01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A4F86A" w14:textId="2D78548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B52D9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4C2F8BA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3219895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3D88F1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50DAC25D" w14:textId="18B5DC7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B297C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35F4B0A" w14:textId="6A75C32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76153BD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28B8BF" w14:textId="7356385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74471AC" w14:textId="5E7128F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C997BE" w14:textId="53A7461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F04D6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04CF0C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76235B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66D8EA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BCF4012" w14:textId="2DB43BF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021B1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8D9C989" w14:textId="6FD6F07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239E07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A4EA31" w14:textId="7AEE5B8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7CB919DC" w14:textId="5965A35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2218BC" w14:textId="3064B56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D02A0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9F218E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E8AC15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2E00EB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B1BE268" w14:textId="4C2858B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9098D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7C957CB" w14:textId="6144AD1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B7164B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63EC6C" w14:textId="6C577CD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0171CCDF" w14:textId="284B350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CD2E21" w14:textId="1AA241D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5D759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3ACF511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BCF280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ADC65F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2B6F546C" w14:textId="753E876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A73FC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9068D8E" w14:textId="604690E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29D9A37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321787" w14:textId="3F117B0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4BD555C" w14:textId="6AB1EFC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80708D" w14:textId="1ADA1DE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8A8CC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30891D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04FC33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3FE57B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06AD206" w14:textId="0F0027A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7B2CB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D081350" w14:textId="2C6F456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1C84D4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60663F" w14:textId="2F2BF55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63F2ED8" w14:textId="070F0615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F4D18A" w14:textId="1AC4BFB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B273A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3BA151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A2A6C0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5B52CF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B175009" w14:textId="48801BB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F57A4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86625E2" w14:textId="5C61E40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FC642D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49987F" w14:textId="08B2390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5E6C3C11" w14:textId="7EDDAF7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4942CC" w14:textId="321211F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D64A1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1CBDC84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25C0E7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1232AE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0A947829" w14:textId="00A3A5F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B1A11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CD26DAB" w14:textId="597E0E2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70F8EAC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FF068C" w14:textId="70C40C1C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9AB1DE6" w14:textId="1A8C177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A6CFC1" w14:textId="7D2DA60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48CAF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710EAC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A474C8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0EC6C8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E7CF8BA" w14:textId="3C4F152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5C379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B5EDAB4" w14:textId="53CC810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30F5BDB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53C7C3" w14:textId="7B43A9D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12333DE" w14:textId="3A79F09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89B60D" w14:textId="1BBDC85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24BF4C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A4EB3D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9BFF0D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85AF34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419C181" w14:textId="6386759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F29A9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B212EDC" w14:textId="6520963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201B38F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43A14C" w14:textId="7819DD3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08FB80C" w14:textId="5E790D5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94A396" w14:textId="03D1AF9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224A9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B7AEE3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28860A1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03A156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65549BD0" w14:textId="393EFB4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D32E3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9EA7119" w14:textId="48A0C7E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718EDB4F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5248F3" w14:textId="3DC65BF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DC53725" w14:textId="05896AA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E14801" w14:textId="6166F3E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D14BC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9DC4B2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57318C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2B8593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A9425BB" w14:textId="7B8AB11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63A49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07848D5" w14:textId="09AD654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FDF252B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804DED" w14:textId="6C408AE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53A4A0D" w14:textId="0254792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379D1A" w14:textId="4CCF1DF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03B73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7B02DE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AB46E0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511AD4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892DA1F" w14:textId="16EEDFF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4553A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4C68B69" w14:textId="4EA7B2F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A16F65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A1BD4A" w14:textId="2A81137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Boss-Extrude3</w:t>
                  </w:r>
                </w:p>
                <w:p w14:paraId="6DE76B1D" w14:textId="24ABAEE5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053051" w14:textId="7951113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478DF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5B8334F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F99A67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747189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C1B8C22" w14:textId="7493058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5DF0E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47DBE618" w14:textId="54F07A3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3CE111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F65136" w14:textId="3664ACD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D964F06" w14:textId="2073465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625AD0" w14:textId="78F67E1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CBF39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F50EEE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F05885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4226BD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A42E243" w14:textId="624CB75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9C14B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2EEF230" w14:textId="1CD3DB9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32F257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71E67D" w14:textId="64DD45F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3A4020F" w14:textId="697D1C3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EFB937" w14:textId="0DC34CC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3DC64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E63BAF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16B6F0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C124BA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8A13C90" w14:textId="118EBDC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AA9D3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C9D2206" w14:textId="4C5DF9D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F0176C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BDCFB5" w14:textId="36651CA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46D5F512" w14:textId="4D9FB40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2794BA" w14:textId="1D9D817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11962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4D402E6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218AF3B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304778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1E815E3E" w14:textId="6AB453E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074FFA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4092C9D" w14:textId="63800AA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8D9AF7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37624E" w14:textId="1358D45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5C2F6EC" w14:textId="5C22605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877221" w14:textId="7C566DA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BE38D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D34C00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775734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00B85E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E32573F" w14:textId="6FD3EBD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2F6C5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C49DE15" w14:textId="2B5B729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F3E25E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2C0D10" w14:textId="00A5B7DC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EFE138E" w14:textId="2E91330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440E211" w14:textId="11326A6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627AB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C17CCB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6788FC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788C80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82D517D" w14:textId="5A2F66D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0EF17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D9BDB70" w14:textId="7951E9A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DE3E1A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414DC4" w14:textId="4679090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A50FDE4" w14:textId="64E3185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28FBAF" w14:textId="6587099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16105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3936BA0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EF9388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FF8162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0F4C12C3" w14:textId="69FB7D0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0D1A6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478806E" w14:textId="6ABAAA2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37F549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5416C9" w14:textId="23178A6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6FAFE6D" w14:textId="6A0ED78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FF7A89" w14:textId="05B60B3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27C7E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15C8FB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05F875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3F542C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50C9290" w14:textId="5BD8B71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4C558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E5F9260" w14:textId="437A7AC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FC77CB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DC743B" w14:textId="48E44A8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263B355" w14:textId="5402876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E38AAF" w14:textId="3FFDB24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B6044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7D0FBD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1E426A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A6773F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54C4E5D" w14:textId="68AC709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1FF07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B672A1D" w14:textId="7559569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F5B999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076A32" w14:textId="24E9B3F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6E81B62F" w14:textId="0B80049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3727DB" w14:textId="1AF63A3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AA209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49781F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B6CE40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1A75DC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3C00BCEC" w14:textId="3B748F3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B0620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035C84B4" w14:textId="5BAD9D2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76F90EA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2062DD" w14:textId="4A3351F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1D7DA1C9" w14:textId="5462A4A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B46C44" w14:textId="449DA32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BFB41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5A6A2C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CCF724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6E9321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FAA5B25" w14:textId="6D5F952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C4936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57790C1" w14:textId="6057340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93DB1A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BB52FDB" w14:textId="12F6339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0F9CE23" w14:textId="79DCF3E5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65C592" w14:textId="1BA50EE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11385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F1C4F4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54C47A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BDE284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D5935FF" w14:textId="3A6550E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8F64D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27979AC" w14:textId="4C1CE40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43917F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D4F1EF" w14:textId="0973563C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4A526CB6" w14:textId="3069FA8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216AF1" w14:textId="43F6358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5021F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269F79A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583E44C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244E40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38107DD0" w14:textId="67E188A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1B277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BB75B5E" w14:textId="7BC50E3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AA429A1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583684" w14:textId="0CA4F7E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C30482F" w14:textId="2D51D2D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4E11EE" w14:textId="67E659D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EEA08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3C8EA8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A66056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718E7A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512D605" w14:textId="76E916B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35D09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EA9295A" w14:textId="2B8FAD0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809C3B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6DDC759" w14:textId="4CFF9B3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5359493" w14:textId="4B78849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918CD1" w14:textId="76B5B4D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D4614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5542C5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D4C98B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891578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1D3F75B" w14:textId="5E8CBF3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E40E7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BC53832" w14:textId="0E0C051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368F6C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A5E62D" w14:textId="5282179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3C7C03A5" w14:textId="7A43709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A4ACBA" w14:textId="7653DDE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21328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1DE3444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4F3DEF4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90EDEB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548348F7" w14:textId="161259E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0D218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4B930D10" w14:textId="73CC8C6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68D73CC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D01393" w14:textId="15145A8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58BBBBA" w14:textId="3A12B19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ADB9CB" w14:textId="7D0D759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35AB9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2FC0A5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F4C274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C81854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FBD77CF" w14:textId="678AA24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99052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2AA42F3" w14:textId="1B67BF8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170F66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4318E6" w14:textId="000E255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D1F0666" w14:textId="02DA9CF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453E89" w14:textId="5169996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BD757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979031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128D3D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F11294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D7CF28B" w14:textId="6653272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0887A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D71CA76" w14:textId="4B4A1DD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CCDD61B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A95F3F" w14:textId="7BAFFCFC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DB7FCED" w14:textId="637A63A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6F18D8" w14:textId="6D75083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CDD53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4A8101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74C302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5CF0FD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3F18DCFA" w14:textId="60DEFE4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425570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37E239BD" w14:textId="7789621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46E1F53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9BD0D3" w14:textId="6E567C5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7A73B25" w14:textId="5D5D643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94C41A" w14:textId="73D2E77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0D5BC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A40BDD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E9D1A2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791D40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733BBC3" w14:textId="6C00D90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3BEA1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6B70905" w14:textId="128FCC1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178352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88DDC6" w14:textId="540CC17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4EB0E7DE" w14:textId="6CBE3A2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BC21E9" w14:textId="0EED0AA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7368B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209170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298CE0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335519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36DE7ED" w14:textId="6B255B8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76073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A67215F" w14:textId="7F009F1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AA9816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9B9B31" w14:textId="6363F97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7B9D7CF7" w14:textId="0F5669F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D00B96" w14:textId="16321F1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0E439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055B132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D38E59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C174FB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3F595D12" w14:textId="3ACE015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D296D4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25464BD" w14:textId="2951DA1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464196C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D5FE9F" w14:textId="22DC214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395E810" w14:textId="684649E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8F48089" w14:textId="24D9EE9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33896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9729CA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930946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6E0E67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6F3CF9F" w14:textId="67BADDE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610E7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2710E63" w14:textId="5A74FDA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8F79EA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4112BA" w14:textId="109B75B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4784549" w14:textId="36A7496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06C196" w14:textId="669AF35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3F007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CA69D8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5E7BDD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148C87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F3D5695" w14:textId="566A263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6DD76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F2F69B8" w14:textId="77EC74B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9E7ED7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8E01DF" w14:textId="6BC83BD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28EAB15D" w14:textId="4C5303D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A2FF3F" w14:textId="66542AB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260F4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5883FF9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72B05D6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A6161D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5E26F225" w14:textId="72FD4C3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495825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1724629D" w14:textId="46B57DC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6566AAB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8DAC33" w14:textId="36AB04D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313DC52" w14:textId="13454C3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F80DAF" w14:textId="7912CC6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8AA5A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D178DE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82374E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591EB4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631B407" w14:textId="63497EC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94A799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BD42A47" w14:textId="39279D0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7E1FF9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AF0FAC" w14:textId="51FB9DEB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CF900AB" w14:textId="4FD69E25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9B6907" w14:textId="46F7BDF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A4A9A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DA8377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A4133A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8671D3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0190145" w14:textId="32671A4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C115D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A5271BB" w14:textId="5370F10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97A6E5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416B925" w14:textId="6B42E2E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46C974E4" w14:textId="218402F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962E5D" w14:textId="6FFFD5D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ED9BC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2AF2AF4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0EF2999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EAC16C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517D6FF7" w14:textId="0BFB31A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E8161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543D29D3" w14:textId="15A3797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74BFD91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E83F58" w14:textId="01218AE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0D30C35" w14:textId="0502FA9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87FCD5" w14:textId="3004F31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CDEE9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83D3E9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224472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CB93FA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AFB5E54" w14:textId="64CA375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B3313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85EB7D9" w14:textId="7C72CDE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FF571C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F76E30" w14:textId="327F541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54B21F1" w14:textId="1D6CDDB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621A27" w14:textId="59B81B8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0C48F3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A195AC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01C7F6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514A69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49230E4" w14:textId="40512C1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87AB2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76A9C28" w14:textId="43BD44B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39AFF3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1B2242" w14:textId="2AB452CB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Boss-Extrude3</w:t>
                  </w:r>
                </w:p>
                <w:p w14:paraId="19FE0995" w14:textId="6D3558C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C2572B" w14:textId="23584B2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40CDF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4B1D754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0A57BA3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8816CF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5796F5BF" w14:textId="628EB9F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D16E5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555E7428" w14:textId="5182203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2972636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3DD546" w14:textId="34A10E6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B2B8E4F" w14:textId="0A326E3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FF492A" w14:textId="2FD5104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851B4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07AADD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B1EE98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B8DB6F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CA68948" w14:textId="3BF2C57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A768D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BED4B67" w14:textId="386E081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D20AAB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5BDD47" w14:textId="63BC418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344C07C" w14:textId="51F91869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F995121" w14:textId="35452B0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B6A5F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D6C1A2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1C9DF2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6BA967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7CA3109" w14:textId="7882386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2D882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2C7FC24" w14:textId="4ACC6AC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C2206C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4162A8" w14:textId="68F965CC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2C728167" w14:textId="3722759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DB1300" w14:textId="6906746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6208D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2A7E271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57BAA9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79169F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5274C4E2" w14:textId="444CF64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07D9E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4B202CB" w14:textId="463FE3A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384ECB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6AE2BF" w14:textId="1C7831C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F89AD26" w14:textId="42437C4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C47CFE" w14:textId="58DB9F9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24A1A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444EC5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40528B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106518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FFC1596" w14:textId="54F75F0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4658E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4D4D1E4" w14:textId="7DCD3FC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B33DB8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7A4755" w14:textId="7845E51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70F3E59" w14:textId="4585AA0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D7DE8F" w14:textId="51ABBF6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E7214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E8BCCC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C757DC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07BA51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A81E219" w14:textId="5267502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B4C253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3CBC43B" w14:textId="333C592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301B801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79D0EB" w14:textId="157AA33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4F50790C" w14:textId="35C3D4E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40AB9B" w14:textId="516E949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3DA38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4347F88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D0CB04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530F21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150448E1" w14:textId="1AD269C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02C6A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06CA4F8" w14:textId="328B73E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2FBBC911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FCC625" w14:textId="05A031D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34A53BC" w14:textId="390CAF6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7B020D" w14:textId="77E726B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5C5FF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EF7C98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68FBF9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28594D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B0A93C0" w14:textId="73B6451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0C3D63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FD3143B" w14:textId="43FEE01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804E0D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21D5C67" w14:textId="100E44FB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B6EC358" w14:textId="273D87B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48DE55" w14:textId="3371C26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953FE9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B16751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22DD70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BD5B39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D865B23" w14:textId="439EBD6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B50F4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6633C16" w14:textId="7618D8E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50E530F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31C769" w14:textId="4FC985C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26BBC8EF" w14:textId="3299566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D183EBC" w14:textId="397F9D7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3AFBE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0899371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245A2A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F78BE3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62B77D4" w14:textId="147E61C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C708C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CA0EF6E" w14:textId="43A98C4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6BFA2E4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954947" w14:textId="2A2B711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67291909" w14:textId="43FE3FD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B24BDB" w14:textId="550A835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D8269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0D45D0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70A074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D50772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914E562" w14:textId="06C6A26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C6CF1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1B08565" w14:textId="66037D0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74CB09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CE8202" w14:textId="2B2D78B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85E6F40" w14:textId="7BCDA7F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DED313" w14:textId="1661DCD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FD1CF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251A75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4ED7D4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F58D2F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4545E2A" w14:textId="45EBBA5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64244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3AD3810" w14:textId="2DD04A0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5467AF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41FE847" w14:textId="3413EA4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271EA796" w14:textId="57C8E81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0FFD62" w14:textId="07B720C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60758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2C51A0F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44697B4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ABFA53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267874EA" w14:textId="1DAC016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8D981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62A0674" w14:textId="541147C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5BAFA48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E916A6" w14:textId="1D80C3A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816B6DE" w14:textId="76006A9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725750" w14:textId="0799471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71BE8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068E1D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F183EE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45D908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F8C6ADC" w14:textId="4032B52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69FEE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8EC48BF" w14:textId="0064F3D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8F854E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477A0C" w14:textId="2BD8E8B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D22289A" w14:textId="4C46F94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7C7ABC" w14:textId="1F451D9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6E3AC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655664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98022B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672B80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C7D2927" w14:textId="63BF8C3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DC986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8A0B979" w14:textId="7BCFC3C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AC3569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9DE5572" w14:textId="7543EB1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1180D859" w14:textId="11DA7DD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F89152" w14:textId="0D2EB74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60134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2988D38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5999770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F96AF7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58EBB919" w14:textId="6F77522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0E5CE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628EAC4" w14:textId="3E0EEF4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7767F52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DEB713" w14:textId="35D16D1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5223F46" w14:textId="384E92F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E2456F" w14:textId="6297FF7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39D26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BCB36E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E1E4AC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5122BA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C8E8778" w14:textId="0B28535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B4C2B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2EFDFC1" w14:textId="0F9F9D1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7D9DD7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A34FE15" w14:textId="5316FB4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E0463E4" w14:textId="629BC66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78E9C2" w14:textId="06D8E53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E81C6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0AEA71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265989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34BC15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EAC9FB5" w14:textId="7E9B34F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11516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F778945" w14:textId="1B6C8BE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E9693A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12811C" w14:textId="1ACBAEC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6CF00FAC" w14:textId="32A63A4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096271B" w14:textId="13487BE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E06FB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6AC1F3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077A868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8D41D3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2B6706C2" w14:textId="0287A51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E29A95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2A7B130D" w14:textId="6F52876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4228CBF1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AAE415" w14:textId="4F42A97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3FCA384" w14:textId="780BAD8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19C709" w14:textId="3A89EAA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5827B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97384B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CCA981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4E6AA3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DF58B13" w14:textId="3339365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0FF19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FE51378" w14:textId="3AB4F8D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B2684DF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24C560" w14:textId="6036DAF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47B4D222" w14:textId="520DDE2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EE4F85" w14:textId="3FB1BFB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A179E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EA4251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CA0DAF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78C70D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76D941C" w14:textId="71FC4FC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15066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1D7B423" w14:textId="72A36D2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393A2FF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C436E6" w14:textId="21814FA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257B183B" w14:textId="122C4A7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5D60E1" w14:textId="2F538D6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C307C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93A3CE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7296E23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2FAEBE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5F5A8296" w14:textId="2171BA0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D997D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2E508F3B" w14:textId="3FA3D5D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4EB4307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1E1054D" w14:textId="291395C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0952DB2" w14:textId="40DB657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06CD86" w14:textId="768657C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2C4F21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078E9D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374BE1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3E40D0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E074893" w14:textId="00AE259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151955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8780067" w14:textId="51DA375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107BCB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1B3C574" w14:textId="194FDD4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8AAE1E3" w14:textId="38240F2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A886EC" w14:textId="25A80E7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351197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D4081D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A5B9F7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14FDFD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24CF42F" w14:textId="68019F7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42F2A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D409101" w14:textId="096307D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41F065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DF7AF2" w14:textId="7BE1EFB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187C4DD0" w14:textId="228E4B0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3C1EB5E" w14:textId="44D6E02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539DD6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45C8E8A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36B6B76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5ED50D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16F7370" w14:textId="1AA7798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086DF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5BAC82B3" w14:textId="14700C6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75CD34CB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542EE01" w14:textId="5C93F11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3B17141" w14:textId="76C7A71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52C31A" w14:textId="091838E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12BC9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F2AFAE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7C584A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FD33FA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71372EB" w14:textId="7F7E000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C8FC0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02C7D3B" w14:textId="04792C8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24A4A0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6F5365" w14:textId="27DA98D6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5DF2913" w14:textId="72D6F371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37A082" w14:textId="1AD1A26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E8FB1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EDE6F5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210FF7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69B1FB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A157690" w14:textId="71257F8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0C9068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4725C43" w14:textId="2B0B32A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97AB01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0710FD" w14:textId="66AF33F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25238BF5" w14:textId="73C941B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BD0BDF" w14:textId="2AF87FC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381D7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645A6E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4CD3A3C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0E40AA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27D49FE" w14:textId="6E3FCE8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20B50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4B8C8943" w14:textId="79CD634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6A9E12F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2C18F7D" w14:textId="6D7E49E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6AA65EE" w14:textId="05ACDCE4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154C28" w14:textId="793124D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CDBBC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5EB647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F8C8F2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931D1E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6175534" w14:textId="3E5BF77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5A3FE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82C67FC" w14:textId="4051B55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B662E9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498164" w14:textId="2E2A134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7F5AB01" w14:textId="5E4A3BB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ADF864" w14:textId="35A0536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3E4A7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5CDD2D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8F4248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471951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B1EE28E" w14:textId="592A3CF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0B919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AE62D58" w14:textId="33DD68F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726B2E1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A15EB03" w14:textId="3DDB7D25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Boss-Extrude3</w:t>
                  </w:r>
                </w:p>
                <w:p w14:paraId="15E5A69D" w14:textId="7202E85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358451" w14:textId="62ED002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3DC37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3AE0603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960B33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6CC1BBB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6E21E280" w14:textId="3DC940A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31B8B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24FB48DB" w14:textId="1C87A64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6BA1C69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A939DC" w14:textId="07689277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11D516A" w14:textId="726DD235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CC91498" w14:textId="793BCCB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5A452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1F19D6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ECB427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59B003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927E7D4" w14:textId="16C0982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3FC9D6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AF59D55" w14:textId="2D302DA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604E27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4D048C" w14:textId="42B1D31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DB43969" w14:textId="55E1753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60B6716" w14:textId="729DD76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FF61B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C1DB40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A4BCD5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A92A5A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E7E66DE" w14:textId="6910F4F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91BE9E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23D5579" w14:textId="0EE85CD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5D763E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71C5F4" w14:textId="3194E8B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2BC3F4BD" w14:textId="77A43E2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90BAFF" w14:textId="08FFF66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68D18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75A2389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7FB1DD7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10B77D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2662954A" w14:textId="6589C30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0F7D7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2F060AC1" w14:textId="234E41E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C26E32C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20944D" w14:textId="5EA5D4A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3E5F95C" w14:textId="1337BB6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9BF86A" w14:textId="2418571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40916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6B485C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CDE350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51227A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29601FB" w14:textId="13A53C9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5F9DC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FD6BD3F" w14:textId="1535732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860134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E5B4D3" w14:textId="2309362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956D213" w14:textId="485F634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C6116C" w14:textId="5A5D317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13C70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B56746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4AE2F1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E23937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3973300" w14:textId="1952877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0DDFE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A8C6DE1" w14:textId="36529FE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387E00A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D049A9" w14:textId="3D0C299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29A69B15" w14:textId="28AA5CB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98416D" w14:textId="161D395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AFAAA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068984C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47D6613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5FCE74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2712F9C5" w14:textId="065CED0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6990B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1E04C81F" w14:textId="0CE0BBA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3D6EA8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EC4476" w14:textId="13CBD1A9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70B4062" w14:textId="2D1BDF0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5B19716" w14:textId="17D2DA4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AAA3F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109F848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AC17F8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049F3C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8FE1CA2" w14:textId="7C45794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F1AF7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79D2D12" w14:textId="3BE4FB3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A2B096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F0E2FD" w14:textId="2B75D07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240CD7D" w14:textId="08B67366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181C7D" w14:textId="69E5204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4EA02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275F1A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65385D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EA8C52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0709A65B" w14:textId="1D436C9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7611C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83F945A" w14:textId="5A94B4F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5B350C41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013890F" w14:textId="3996C72B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487DCE7A" w14:textId="2A62039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6709D8" w14:textId="16663B3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02B25E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31CCC9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64A93E0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2B9628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14F1700C" w14:textId="4BBDFDA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58D4A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0D644844" w14:textId="4EE3617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24E158E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D23F242" w14:textId="763C002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07117CE3" w14:textId="723F3D8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4F0B8B4" w14:textId="0F3B13C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A8645A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0762C7F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E99D23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92EFA0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1EA999F" w14:textId="0E22695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3BAEC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0144680" w14:textId="12ACE20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D8E717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1C0C1A" w14:textId="58D6176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30930C9" w14:textId="06F2CC7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2A18C3A" w14:textId="2F613BD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7AEE13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C8AD20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D47BEB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626512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4A8D54A0" w14:textId="346B5EF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118EB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AF469E0" w14:textId="1E9BFE6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5430E4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A4D4AD" w14:textId="32108508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3A7FCBE3" w14:textId="152A357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BD918A" w14:textId="3163665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49A03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3F673C0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5CA49FE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3BD6CC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2A853F50" w14:textId="329686C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E78888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54DAB448" w14:textId="611B419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44280D1F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880872" w14:textId="38AA918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75B8D5E7" w14:textId="1AC4EE3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F2EC9D" w14:textId="5F71FF9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B59978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93F44F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C8BC6C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87319A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86C19E0" w14:textId="2954E21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FE5A7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6299438" w14:textId="5EE11C9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DC2056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8C43DD" w14:textId="0E6A920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3145AD0" w14:textId="46B4704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EECBC1F" w14:textId="64E75BF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B9B2A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51247C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7795CD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B3C6D6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AF9D3F1" w14:textId="75EC09A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0A290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D44A6DC" w14:textId="1BD4C5F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55D5BEB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557B09" w14:textId="4F17EC5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655DDA77" w14:textId="2750088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C92EB09" w14:textId="0FA6DE9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A41A64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7D69222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0740153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B486D8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0B4F9004" w14:textId="407A9F9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BA187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06549178" w14:textId="6749080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33F025B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99C3079" w14:textId="0164051F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7FC4D3A" w14:textId="6146D39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52B778C" w14:textId="375BFF7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B55D0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25F1D1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8EB006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7651BA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F9608A8" w14:textId="3A7A0D8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EB3B2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29D6E3DC" w14:textId="1748841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C3AC34D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E2EF0A" w14:textId="1FFB3462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2F91027" w14:textId="5F7CFCF0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7ED6084" w14:textId="7782F34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7DB192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BD6B3F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C7A652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FE44CD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89C7235" w14:textId="1E86AE9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DEA98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4D64C53" w14:textId="0519F98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2E0568A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632ED2" w14:textId="18B427A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290823EE" w14:textId="1EE2E97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8571BAE" w14:textId="7CAED07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B1CD8D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3A5FE3A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2AB4428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E88AAE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00CDC139" w14:textId="606930F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497FFB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07A6778" w14:textId="2639A55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82C303F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64B963" w14:textId="5EA1B1D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A28C8DC" w14:textId="75395E6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9AE54BF" w14:textId="566EFA3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7051C0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BBB7EB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D81613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C4DC05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1FF5FF67" w14:textId="477C72D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3EB0A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3B53C7FE" w14:textId="3B0D152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717FE09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243939C" w14:textId="1BE872B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Boss-Extrude4</w:t>
                  </w:r>
                </w:p>
                <w:p w14:paraId="2582C6C1" w14:textId="42756B27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0F8FFD" w14:textId="2EF6AA9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70067C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08B361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5B5BAC6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BB53F2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6113A763" w14:textId="66F2CD2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EE2A3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A096FEF" w14:textId="32D7659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3FEAE9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E7993C9" w14:textId="11FA646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39274ACE" w14:textId="468BA3A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36D90EF" w14:textId="7141501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84438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1E71BC0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4B12F6B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7EB6D62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0D5E0156" w14:textId="31900FB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0AE376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A65F1EB" w14:textId="6690C4A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55107D1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C7DD2F8" w14:textId="2906BDF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42133954" w14:textId="05BC15F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8B1F0F" w14:textId="0772D98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EC9E6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51235A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0EFF157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8B1C92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2337098" w14:textId="6AE61B4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F2EDF9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A7351A9" w14:textId="44449C6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6266DC05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49B93C6" w14:textId="2DEAAD6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0F810A85" w14:textId="02B9C54F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7D3FE5" w14:textId="5B70BC28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46BB09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7D433E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B08E9B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0073FB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34091B25" w14:textId="1FFB1FF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C746C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5C6323F2" w14:textId="3DF276C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BDC6E13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13953E" w14:textId="41F03C94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4D5134CE" w14:textId="4CEFF0AE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F638F0A" w14:textId="7C6DF30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CC02A2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659774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2E303C7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A8D1EE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6973420E" w14:textId="0B8BBAE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0E592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05BA019C" w14:textId="767E779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0AB42EB4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77B5C7" w14:textId="59EB2751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5857C32" w14:textId="27A0CE4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FA4908" w14:textId="0D73C81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B82E9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CD06C2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5F9415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113E4FF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8D07A97" w14:textId="664C1E96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87BEA8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0FBE605" w14:textId="44E07B4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BF5F8D2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D705D9F" w14:textId="5571242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1AC47960" w14:textId="256C0582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E711ED4" w14:textId="430B5ED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B00369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16B18B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328B5B7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8AC6E2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4B8ABBE" w14:textId="2741F6F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EBB60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4BA17443" w14:textId="60B2DD9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15C7552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65758E4" w14:textId="4A44C32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0FFA2369" w14:textId="7DE47013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2D1AEF" w14:textId="7EF50337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FD86B1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5552C08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2D130DC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00BDE6E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F6F079B" w14:textId="4F04A86B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04A88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6183BBC5" w14:textId="22C1DE3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D51BE4E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B1A71D1" w14:textId="18B22FB0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08D1EB0" w14:textId="5A1D1DDC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0DF35E2" w14:textId="1BA5FFF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BC502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597A233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753F49A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B1B984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E22E0D1" w14:textId="17F91EB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5266B5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B1770DE" w14:textId="5DF08381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A04A11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FE7F04" w14:textId="43C2A90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355B9DA3" w14:textId="05181BD8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6BB403F" w14:textId="7A615E7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711A534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606CBB7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6EA35BC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18B274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89C760C" w14:textId="0C05474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4F13D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56976F0" w14:textId="20B97D6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0D59837B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A4C944" w14:textId="1D9B1503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lastRenderedPageBreak/>
                    <w:t>Boss-Extrude3</w:t>
                  </w:r>
                </w:p>
                <w:p w14:paraId="42CA34B5" w14:textId="6C21BB5D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254D918" w14:textId="792C485C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F6FFAB0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6DED057A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1E125CC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33C600C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6C1969A6" w14:textId="417EAD2A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72C8F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25F6EFC8" w14:textId="5C9527F0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38399B86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15C586" w14:textId="76F0AC6B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6447763A" w14:textId="46246CB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48F7307" w14:textId="66BC3E3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AD1E94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4FEA957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2AD2B94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9F8AED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2E3C92DC" w14:textId="711ABE0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5918CB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64DAC80E" w14:textId="7B1907D9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291ABAC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51046BD" w14:textId="3056754E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C767915" w14:textId="4863AD7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80FEBDA" w14:textId="44DBD74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75D125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3375B756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1B394F3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ECF59E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75D7E023" w14:textId="00A1EB5F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62BCA4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75BE85AA" w14:textId="48FC2AA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7C435A10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17C2D0D" w14:textId="1C771BFB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13D90D83" w14:textId="7F1D4E9B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8E82081" w14:textId="7A024AA3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D165D5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3B7BC969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4250FB52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EF7F52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4C339F89" w14:textId="37C656A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BA02A6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737C2278" w14:textId="7A8708CE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  <w:tr w:rsidR="00D11EDB" w14:paraId="1557C958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EE31D69" w14:textId="1B01D77D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29EC19E4" w14:textId="40EF3C1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AA0403" w14:textId="0B8D7D7D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D26103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7A996FCD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F6DD87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4C1ABD9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268CC2B" w14:textId="44174765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0A49D87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196D68BD" w14:textId="563C154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D11EDB" w14:paraId="4FE18FC7" w14:textId="77777777" w:rsidTr="00FF5A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D3EEA9" w14:textId="3A71776A" w:rsidR="00D11EDB" w:rsidRDefault="00D11EDB" w:rsidP="00FF5A47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Boss-Extrude4</w:t>
                  </w:r>
                </w:p>
                <w:p w14:paraId="5477C45A" w14:textId="63B0415A" w:rsidR="00D11EDB" w:rsidRPr="0044448A" w:rsidRDefault="00D11EDB" w:rsidP="00FF5A47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1B48D4F" w14:textId="1C082574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0E7678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Mass:2.54546e-006 kg</w:t>
                  </w:r>
                </w:p>
                <w:p w14:paraId="2E7220EE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Volume:2.54546e-006 m^3</w:t>
                  </w:r>
                </w:p>
                <w:p w14:paraId="47241FCF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26BECFA1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Weight:2.49455e-005 N</w:t>
                  </w:r>
                </w:p>
                <w:p w14:paraId="569DD6A8" w14:textId="4FE5321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EED7CC" w14:textId="77777777" w:rsidR="00D11EDB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London\SolidworksFiles\fs\18650\EndCap.SLDPRT</w:t>
                  </w:r>
                </w:p>
                <w:p w14:paraId="0040C566" w14:textId="71D9A032" w:rsidR="00D11EDB" w:rsidRPr="0044448A" w:rsidRDefault="00D11EDB" w:rsidP="00FF5A4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26 18:34:28 2018</w:t>
                  </w:r>
                </w:p>
              </w:tc>
            </w:tr>
            <w:tr w:rsidR="00C16188" w14:paraId="1A9CCE30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04A39E9" w14:textId="2642C7A9" w:rsidR="00C16188" w:rsidRDefault="00D11EDB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Boss-Extrude3</w:t>
                  </w:r>
                </w:p>
                <w:p w14:paraId="1A9C7D15" w14:textId="21FBB7A6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0775584" w14:textId="159390BB" w:rsidR="00C16188" w:rsidRPr="0044448A" w:rsidRDefault="00D11ED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A34096" w14:textId="77777777" w:rsidR="00D11EDB" w:rsidRDefault="00D11ED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Mass:1.70971e-005 kg</w:t>
                  </w:r>
                </w:p>
                <w:p w14:paraId="4D13E6BA" w14:textId="77777777" w:rsidR="00D11EDB" w:rsidRDefault="00D11ED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Volume:1.70971e-005 m^3</w:t>
                  </w:r>
                </w:p>
                <w:p w14:paraId="5255B518" w14:textId="77777777" w:rsidR="00D11EDB" w:rsidRDefault="00D11ED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 kg/m^3</w:t>
                  </w:r>
                </w:p>
                <w:p w14:paraId="567B3790" w14:textId="77777777" w:rsidR="00D11EDB" w:rsidRDefault="00D11ED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Weight:0.000167551 N</w:t>
                  </w:r>
                </w:p>
                <w:p w14:paraId="7D1855FB" w14:textId="3D1129BE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3253806" w14:textId="77777777" w:rsidR="00D11EDB" w:rsidRDefault="00D11ED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C:\Users\fenobus\OneDrive - City, University of London\SolidworksFiles\fs\18650\HB2.SLDPRT</w:t>
                  </w:r>
                </w:p>
                <w:p w14:paraId="29A784C2" w14:textId="25E32AD4" w:rsidR="00C16188" w:rsidRPr="0044448A" w:rsidRDefault="00D11EDB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25 17:30:42 2018</w:t>
                  </w:r>
                </w:p>
              </w:tc>
            </w:tr>
          </w:tbl>
          <w:p w14:paraId="00792432" w14:textId="64BBD45E" w:rsidR="00FF408C" w:rsidRDefault="00FF408C" w:rsidP="00A96F2C"/>
        </w:tc>
      </w:tr>
    </w:tbl>
    <w:p w14:paraId="1D300235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14:paraId="3AC175EB" w14:textId="77777777" w:rsidTr="005E294F">
        <w:tc>
          <w:tcPr>
            <w:tcW w:w="11016" w:type="dxa"/>
          </w:tcPr>
          <w:p w14:paraId="55D17728" w14:textId="582BABAD" w:rsidR="00B35001" w:rsidRPr="00B35001" w:rsidRDefault="00D11EDB" w:rsidP="00B35001">
            <w:pPr>
              <w:pStyle w:val="Heading1"/>
              <w:outlineLvl w:val="0"/>
            </w:pPr>
            <w:bookmarkStart w:id="6" w:name="_Toc507501427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1"/>
              <w:gridCol w:w="5383"/>
            </w:tblGrid>
            <w:tr w:rsidR="00B35001" w14:paraId="20954F5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D51372" w14:textId="635408F0" w:rsidR="00B35001" w:rsidRDefault="00D11EDB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C57D50F" w14:textId="0FF59B79" w:rsidR="00B35001" w:rsidRDefault="00D11ED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D11EDB" w14:paraId="055A5A1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DCBF06" w14:textId="74DC8241" w:rsidR="00D11EDB" w:rsidRDefault="00D11EDB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9918D4" w14:textId="0328155C" w:rsidR="00D11EDB" w:rsidRDefault="00D11ED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D11EDB" w14:paraId="19AFFBD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4A2238" w14:textId="2AE8ADAF" w:rsidR="00D11EDB" w:rsidRDefault="00D11EDB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0F9410" w14:textId="0C9522C2" w:rsidR="00D11EDB" w:rsidRDefault="00D11ED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D11EDB" w14:paraId="30A34BD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7F1694" w14:textId="69E891F3" w:rsidR="00D11EDB" w:rsidRDefault="00D11EDB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91FCFD" w14:textId="003225CE" w:rsidR="00D11EDB" w:rsidRDefault="00D11ED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D11EDB" w14:paraId="45E0077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0E58DE" w14:textId="4ED1161B" w:rsidR="00D11EDB" w:rsidRDefault="00D11EDB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741897" w14:textId="3111E7BC" w:rsidR="00D11EDB" w:rsidRDefault="00D11ED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D11EDB" w14:paraId="7F2D484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BCC410" w14:textId="5AF469C7" w:rsidR="00D11EDB" w:rsidRDefault="00D11EDB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BA6E7C" w14:textId="7374EF22" w:rsidR="00D11EDB" w:rsidRDefault="00D11ED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D11EDB" w14:paraId="09B0853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DEB544" w14:textId="1E1E52C4" w:rsidR="00D11EDB" w:rsidRDefault="00D11EDB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DCB8F6" w14:textId="4895D6C4" w:rsidR="00D11EDB" w:rsidRDefault="00D11ED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11EDB" w14:paraId="5086D61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126F3C1" w14:textId="3FB6036A" w:rsidR="00D11EDB" w:rsidRDefault="00D11EDB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61FF2A" w14:textId="3537BF91" w:rsidR="00D11EDB" w:rsidRDefault="00D11ED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D11EDB" w14:paraId="31D690E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A1EDAD" w14:textId="5DAE8A01" w:rsidR="00D11EDB" w:rsidRDefault="00D11EDB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27F45D" w14:textId="573C10DE" w:rsidR="00D11EDB" w:rsidRDefault="00D11ED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11EDB" w14:paraId="204376E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DDCA5B" w14:textId="6A6E1BB9" w:rsidR="00D11EDB" w:rsidRDefault="00D11EDB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A8B563" w14:textId="04077F6B" w:rsidR="00D11EDB" w:rsidRDefault="00D11ED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11EDB" w14:paraId="2A4ADA1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E06123" w14:textId="6E114F98" w:rsidR="00D11EDB" w:rsidRDefault="00D11EDB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FB4320" w14:textId="47BDB579" w:rsidR="00D11EDB" w:rsidRDefault="00D11ED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11EDB" w14:paraId="5C97D20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E87EB1" w14:textId="19BE38AD" w:rsidR="00D11EDB" w:rsidRDefault="00D11EDB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514384" w14:textId="50080812" w:rsidR="00D11EDB" w:rsidRDefault="00D11ED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D11EDB" w14:paraId="7ACCE78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868D8C" w14:textId="0E656B3A" w:rsidR="00D11EDB" w:rsidRDefault="00D11EDB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F10801" w14:textId="3264858A" w:rsidR="00D11EDB" w:rsidRDefault="00D11ED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11EDB" w14:paraId="061BE30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B30AAE" w14:textId="1167BE34" w:rsidR="00D11EDB" w:rsidRDefault="00D11EDB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AD9AE4" w14:textId="6E2D7FF7" w:rsidR="00D11EDB" w:rsidRDefault="00D11ED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D11EDB" w14:paraId="712A2B9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CA81AE" w14:textId="7911C51A" w:rsidR="00D11EDB" w:rsidRDefault="00D11EDB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DDC70D" w14:textId="2B8914C8" w:rsidR="00D11EDB" w:rsidRDefault="00D11ED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11EDB" w14:paraId="67DB56F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678545" w14:textId="4EE441C5" w:rsidR="00D11EDB" w:rsidRDefault="00D11EDB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707F96" w14:textId="3512FF0E" w:rsidR="00D11EDB" w:rsidRDefault="00D11EDB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D11EDB" w14:paraId="383DC1E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56F85E" w14:textId="07649283" w:rsidR="00D11EDB" w:rsidRDefault="00D11EDB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830AAF" w14:textId="12393267" w:rsidR="00D11EDB" w:rsidRDefault="00D11EDB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(C:\Users\fenobus\OneDrive - City, University of London\SolidworksFiles\fs\18650)</w:t>
                  </w:r>
                </w:p>
              </w:tc>
            </w:tr>
          </w:tbl>
          <w:p w14:paraId="33F0DFAB" w14:textId="5A22365B" w:rsidR="005E294F" w:rsidRDefault="005E294F" w:rsidP="00A96F2C"/>
        </w:tc>
      </w:tr>
      <w:bookmarkEnd w:id="1"/>
      <w:bookmarkEnd w:id="2"/>
      <w:bookmarkEnd w:id="3"/>
    </w:tbl>
    <w:p w14:paraId="2AD58733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33129" w14:paraId="0AB10930" w14:textId="77777777" w:rsidTr="00E80CD9">
        <w:tc>
          <w:tcPr>
            <w:tcW w:w="11016" w:type="dxa"/>
          </w:tcPr>
          <w:p w14:paraId="5CB0664C" w14:textId="300421AE" w:rsidR="00F33129" w:rsidRPr="00B35001" w:rsidRDefault="00D11EDB" w:rsidP="000A7C6B">
            <w:pPr>
              <w:pStyle w:val="Heading1"/>
              <w:outlineLvl w:val="0"/>
            </w:pPr>
            <w:bookmarkStart w:id="7" w:name="_Toc507501428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9"/>
              <w:gridCol w:w="5375"/>
            </w:tblGrid>
            <w:tr w:rsidR="00F33129" w14:paraId="29E8BB9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516957" w14:textId="1698B0DF" w:rsidR="00F33129" w:rsidRDefault="00D11EDB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C4338DA" w14:textId="4A373806" w:rsidR="00F33129" w:rsidRDefault="00D11ED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D11EDB" w14:paraId="1E016FE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003365" w14:textId="72236DA4" w:rsidR="00D11EDB" w:rsidRDefault="00D11EDB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C08029" w14:textId="1423F2D0" w:rsidR="00D11EDB" w:rsidRDefault="00D11EDB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D11EDB" w14:paraId="0909C7A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46122C" w14:textId="42287EBA" w:rsidR="00D11EDB" w:rsidRDefault="00D11EDB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33D1F1" w14:textId="01963938" w:rsidR="00D11EDB" w:rsidRDefault="00D11ED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D11EDB" w14:paraId="5C75011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AE7596" w14:textId="6297464E" w:rsidR="00D11EDB" w:rsidRDefault="00D11EDB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E1B8A2" w14:textId="38DA0AC2" w:rsidR="00D11EDB" w:rsidRDefault="00D11EDB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D11EDB" w14:paraId="3648D7C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27724E" w14:textId="3018D7A9" w:rsidR="00D11EDB" w:rsidRDefault="00D11EDB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58F200" w14:textId="69D49447" w:rsidR="00D11EDB" w:rsidRDefault="00D11EDB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0F38A224" w14:textId="230CCABF" w:rsidR="00F33129" w:rsidRDefault="00F33129" w:rsidP="000A7C6B"/>
        </w:tc>
      </w:tr>
    </w:tbl>
    <w:p w14:paraId="44BA1C34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333F7757" w14:textId="77777777" w:rsidTr="005273D5">
        <w:trPr>
          <w:trHeight w:val="4158"/>
        </w:trPr>
        <w:tc>
          <w:tcPr>
            <w:tcW w:w="11136" w:type="dxa"/>
          </w:tcPr>
          <w:p w14:paraId="32D8BF59" w14:textId="7EACBE1D" w:rsidR="00E80CD9" w:rsidRPr="00AC3438" w:rsidRDefault="00D11EDB" w:rsidP="000A7C6B">
            <w:pPr>
              <w:pStyle w:val="Heading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507501429"/>
            <w:r>
              <w:lastRenderedPageBreak/>
              <w:t>Material Properties</w:t>
            </w:r>
            <w:bookmarkEnd w:id="11"/>
          </w:p>
          <w:p w14:paraId="5A420ED2" w14:textId="43CB88EF" w:rsidR="00E80CD9" w:rsidRDefault="00D11EDB" w:rsidP="000A7C6B">
            <w:r>
              <w:t>No Data</w:t>
            </w:r>
          </w:p>
        </w:tc>
      </w:tr>
      <w:bookmarkEnd w:id="8"/>
      <w:bookmarkEnd w:id="9"/>
      <w:bookmarkEnd w:id="10"/>
    </w:tbl>
    <w:p w14:paraId="24D21169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5196091C" w14:textId="77777777" w:rsidTr="00452CBC">
        <w:tc>
          <w:tcPr>
            <w:tcW w:w="11016" w:type="dxa"/>
          </w:tcPr>
          <w:p w14:paraId="29F2A397" w14:textId="1A078431" w:rsidR="005273D5" w:rsidRPr="00AF1A58" w:rsidRDefault="00D11EDB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507501430"/>
            <w:r>
              <w:rPr>
                <w:rStyle w:val="Strong"/>
              </w:rPr>
              <w:t>Loads and Fixtures</w:t>
            </w:r>
            <w:bookmarkEnd w:id="12"/>
          </w:p>
          <w:p w14:paraId="48AC3F06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D11EDB" w14:paraId="7B7F78FB" w14:textId="77777777" w:rsidTr="008C7B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12FAA20C" w14:textId="40F2B1DE" w:rsidR="00D11EDB" w:rsidRPr="004E282D" w:rsidRDefault="00D11EDB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4276A2C" w14:textId="4476F5E5" w:rsidR="00D11EDB" w:rsidRPr="004E282D" w:rsidRDefault="00D11ED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2AD400F" w14:textId="24BB2113" w:rsidR="00D11EDB" w:rsidRPr="004E282D" w:rsidRDefault="00D11EDB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D11EDB" w14:paraId="04B40FE7" w14:textId="77777777" w:rsidTr="000B37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645126FF" w14:textId="318F594F" w:rsidR="00D11EDB" w:rsidRPr="00F42DD1" w:rsidRDefault="00D11EDB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Gravity-1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1852018C" w14:textId="0F36413F" w:rsidR="00D11EDB" w:rsidRPr="006208CB" w:rsidRDefault="00D11ED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2F71B680" wp14:editId="7FE43D03">
                        <wp:extent cx="1907540" cy="1010920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010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1608"/>
                    <w:gridCol w:w="1351"/>
                  </w:tblGrid>
                  <w:tr w:rsidR="00D11EDB" w14:paraId="168D3C44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0CB27938" w14:textId="194F7C18" w:rsidR="00D11EDB" w:rsidRPr="00BE6656" w:rsidRDefault="00D11EDB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5E11271" w14:textId="3ADB111A" w:rsidR="00D11EDB" w:rsidRPr="00B77EA3" w:rsidRDefault="00D11ED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Top Plane</w:t>
                        </w:r>
                      </w:p>
                    </w:tc>
                  </w:tr>
                  <w:tr w:rsidR="00D11EDB" w14:paraId="30E519B4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AD09ECF" w14:textId="6E88AD7A" w:rsidR="00D11EDB" w:rsidRDefault="00D11ED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06940BC" w14:textId="55ADFB03" w:rsidR="00D11EDB" w:rsidRDefault="00D11ED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0  0 -9.81</w:t>
                        </w:r>
                      </w:p>
                    </w:tc>
                  </w:tr>
                  <w:tr w:rsidR="00D11EDB" w14:paraId="0869064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F4B97A7" w14:textId="658C166B" w:rsidR="00D11EDB" w:rsidRDefault="00D11EDB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205ED30" w14:textId="7A3B7A1B" w:rsidR="00D11EDB" w:rsidRDefault="00D11EDB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m/s^2</w:t>
                        </w:r>
                      </w:p>
                    </w:tc>
                  </w:tr>
                </w:tbl>
                <w:p w14:paraId="4CC034BD" w14:textId="77777777" w:rsidR="00D11EDB" w:rsidRDefault="00D11EDB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17C09162" w14:textId="659CC205" w:rsidR="005273D5" w:rsidRDefault="005273D5" w:rsidP="000A7C6B">
            <w:pPr>
              <w:rPr>
                <w:rStyle w:val="Strong"/>
              </w:rPr>
            </w:pPr>
          </w:p>
        </w:tc>
      </w:tr>
    </w:tbl>
    <w:p w14:paraId="03E84CF8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586FC505" w14:textId="77777777" w:rsidTr="005B3D16">
        <w:tc>
          <w:tcPr>
            <w:tcW w:w="11016" w:type="dxa"/>
          </w:tcPr>
          <w:p w14:paraId="01DD78C0" w14:textId="44F03E2E" w:rsidR="00132707" w:rsidRDefault="00132707" w:rsidP="000A7C6B">
            <w:pPr>
              <w:pStyle w:val="Heading1"/>
              <w:outlineLvl w:val="0"/>
            </w:pPr>
            <w:r>
              <w:br w:type="page"/>
            </w:r>
            <w:bookmarkStart w:id="13" w:name="_Toc507501431"/>
            <w:r w:rsidR="00D11EDB">
              <w:t>Connector Definitions</w:t>
            </w:r>
            <w:bookmarkEnd w:id="13"/>
          </w:p>
          <w:p w14:paraId="3CA35531" w14:textId="7A8DBFED" w:rsidR="00132707" w:rsidRDefault="00D11EDB" w:rsidP="000A7C6B">
            <w:r>
              <w:t>No Data</w:t>
            </w:r>
          </w:p>
          <w:p w14:paraId="61080381" w14:textId="6ACDB6CA" w:rsidR="00EF37BF" w:rsidRPr="009C0A33" w:rsidRDefault="00EF37BF" w:rsidP="000A7C6B"/>
          <w:p w14:paraId="75B3D378" w14:textId="77777777" w:rsidR="000F2729" w:rsidRDefault="000F2729" w:rsidP="000A7C6B"/>
          <w:p w14:paraId="0EC4A665" w14:textId="73A37BF6" w:rsidR="00E12C21" w:rsidRDefault="00E12C21" w:rsidP="000A7C6B"/>
          <w:p w14:paraId="03D689C4" w14:textId="0B7F6503" w:rsidR="00132707" w:rsidRDefault="00132707" w:rsidP="000A7C6B"/>
        </w:tc>
      </w:tr>
    </w:tbl>
    <w:p w14:paraId="52E64016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06DCE6E1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80C5F83" w14:textId="3E783B74" w:rsidR="00104BD8" w:rsidRDefault="00D11EDB" w:rsidP="00D11EDB">
            <w:pPr>
              <w:pStyle w:val="Heading1"/>
            </w:pPr>
            <w:bookmarkStart w:id="14" w:name="_Toc507501432"/>
            <w:r>
              <w:lastRenderedPageBreak/>
              <w:t>Contact Information</w:t>
            </w:r>
            <w:bookmarkEnd w:id="14"/>
          </w:p>
          <w:p w14:paraId="7DB8EADF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14:paraId="33C51F16" w14:textId="77777777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A175563" w14:textId="6F129972" w:rsidR="002B4DE8" w:rsidRDefault="00D11EDB" w:rsidP="00C16188">
                  <w:pPr>
                    <w:jc w:val="center"/>
                  </w:pPr>
                  <w:r>
                    <w:t>Contact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C3391DB" w14:textId="2B5AEAFB" w:rsidR="002B4DE8" w:rsidRDefault="00D11EDB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16F3EB2" w14:textId="71EB7082" w:rsidR="002B4DE8" w:rsidRDefault="00D11EDB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Properties</w:t>
                  </w:r>
                </w:p>
              </w:tc>
            </w:tr>
            <w:tr w:rsidR="002B4DE8" w14:paraId="08A59363" w14:textId="77777777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466277" w14:textId="7EF2039C" w:rsidR="002B4DE8" w:rsidRPr="00211C62" w:rsidRDefault="00D11EDB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Contact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233C300C" w14:textId="2A68F377" w:rsidR="002B4DE8" w:rsidRPr="000B04D4" w:rsidRDefault="00D11EDB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1750F639" wp14:editId="3A6EBA5C">
                        <wp:extent cx="2445385" cy="1295400"/>
                        <wp:effectExtent l="0" t="0" r="0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295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14:paraId="63B6153A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70BF468" w14:textId="388AA048" w:rsidR="0017091B" w:rsidRPr="00BE6656" w:rsidRDefault="00D11EDB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00AC0E88" w14:textId="11A0A1E4" w:rsidR="0017091B" w:rsidRPr="00BE6656" w:rsidRDefault="00D11EDB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D11EDB" w14:paraId="1B7D0B5F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FC542CE" w14:textId="0B2C9EA0" w:rsidR="00D11EDB" w:rsidRDefault="00D11EDB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DA0C39B" w14:textId="49010FC2" w:rsidR="00D11EDB" w:rsidRDefault="00D11EDB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D11EDB" w14:paraId="0A902BFE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ACDA164" w14:textId="5F68A772" w:rsidR="00D11EDB" w:rsidRDefault="00D11EDB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DB52D1A" w14:textId="245FA4F0" w:rsidR="00D11EDB" w:rsidRDefault="00D11EDB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Compatible mesh</w:t>
                        </w:r>
                      </w:p>
                    </w:tc>
                  </w:tr>
                </w:tbl>
                <w:p w14:paraId="5B593726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723FA406" w14:textId="4436C108" w:rsidR="00104BD8" w:rsidRDefault="00104BD8" w:rsidP="000A7C6B">
            <w:pPr>
              <w:rPr>
                <w:rStyle w:val="A3"/>
              </w:rPr>
            </w:pPr>
          </w:p>
          <w:p w14:paraId="0E845C7D" w14:textId="77777777" w:rsidR="00104BD8" w:rsidRDefault="00104BD8" w:rsidP="000A7C6B"/>
        </w:tc>
      </w:tr>
    </w:tbl>
    <w:p w14:paraId="6391F371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5594A8F6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1352E9C" w14:textId="7EF6940A" w:rsidR="00A61A59" w:rsidRDefault="00D11EDB" w:rsidP="000A7C6B">
            <w:pPr>
              <w:pStyle w:val="Heading1"/>
              <w:outlineLvl w:val="0"/>
            </w:pPr>
            <w:bookmarkStart w:id="15" w:name="_Toc507501433"/>
            <w:r>
              <w:t>Mesh information</w:t>
            </w:r>
            <w:bookmarkEnd w:id="15"/>
          </w:p>
          <w:p w14:paraId="1C752838" w14:textId="7B6A1968" w:rsidR="00A61A59" w:rsidRPr="00F077CB" w:rsidRDefault="00D11EDB" w:rsidP="000A7C6B">
            <w:r>
              <w:t>No Data</w:t>
            </w:r>
          </w:p>
        </w:tc>
      </w:tr>
    </w:tbl>
    <w:p w14:paraId="4322BD2F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501F8E1D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6C0896B" w14:textId="46C62D9A" w:rsidR="002C53F9" w:rsidRDefault="00D11EDB" w:rsidP="000A7C6B">
            <w:pPr>
              <w:pStyle w:val="Heading1"/>
              <w:outlineLvl w:val="0"/>
            </w:pPr>
            <w:bookmarkStart w:id="16" w:name="_Toc507501434"/>
            <w:r>
              <w:t>Sensor Details</w:t>
            </w:r>
            <w:bookmarkEnd w:id="16"/>
          </w:p>
          <w:p w14:paraId="723E03AA" w14:textId="0CEFA109" w:rsidR="002C53F9" w:rsidRPr="00F077CB" w:rsidRDefault="00D11EDB" w:rsidP="000A7C6B">
            <w:r>
              <w:t>No Data</w:t>
            </w:r>
          </w:p>
        </w:tc>
      </w:tr>
    </w:tbl>
    <w:p w14:paraId="659BC407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11427F95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03BFC298" w14:textId="17CAA5D7" w:rsidR="005F5B79" w:rsidRPr="000B04D4" w:rsidRDefault="00D11EDB" w:rsidP="00D11EDB">
            <w:pPr>
              <w:pStyle w:val="Heading1"/>
            </w:pPr>
            <w:bookmarkStart w:id="17" w:name="_Toc507501435"/>
            <w:r>
              <w:t>Resultant Forces</w:t>
            </w:r>
            <w:bookmarkEnd w:id="17"/>
          </w:p>
          <w:p w14:paraId="445879B9" w14:textId="67A6B877" w:rsidR="005F5B79" w:rsidRDefault="00D11EDB" w:rsidP="000A7C6B">
            <w:r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>No Data</w:t>
            </w:r>
          </w:p>
        </w:tc>
      </w:tr>
      <w:tr w:rsidR="005F5B79" w14:paraId="53EF3FF7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42E12FB0" w14:textId="1CD34E10" w:rsidR="005F5B79" w:rsidRDefault="005F5B79" w:rsidP="000A7C6B">
            <w:bookmarkStart w:id="18" w:name="_Toc243733151"/>
            <w:bookmarkStart w:id="19" w:name="_Toc245020119"/>
            <w:bookmarkStart w:id="20" w:name="_Toc245020151"/>
          </w:p>
        </w:tc>
      </w:tr>
      <w:bookmarkEnd w:id="18"/>
      <w:bookmarkEnd w:id="19"/>
      <w:bookmarkEnd w:id="20"/>
    </w:tbl>
    <w:p w14:paraId="1C75B615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14:paraId="3E7ACE61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5863224" w14:textId="617CE98E" w:rsidR="0050542D" w:rsidRPr="00D11EDB" w:rsidRDefault="00D11EDB" w:rsidP="00D11EDB">
            <w:pPr>
              <w:pStyle w:val="Heading1"/>
            </w:pPr>
            <w:bookmarkStart w:id="21" w:name="_Toc507501436"/>
            <w:r>
              <w:t>Beams</w:t>
            </w:r>
            <w:bookmarkEnd w:id="21"/>
          </w:p>
          <w:p w14:paraId="584DDF42" w14:textId="20764F44" w:rsidR="00EC2432" w:rsidRDefault="00D11EDB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084C2C32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14:paraId="31C8B4B6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D481C2E" w14:textId="79AF2E7D" w:rsidR="00EC2432" w:rsidRDefault="00D11EDB" w:rsidP="000A7C6B">
            <w:pPr>
              <w:pStyle w:val="Heading1"/>
              <w:outlineLvl w:val="0"/>
            </w:pPr>
            <w:bookmarkStart w:id="22" w:name="_Toc243733152"/>
            <w:bookmarkStart w:id="23" w:name="_Toc245020120"/>
            <w:bookmarkStart w:id="24" w:name="_Toc245020152"/>
            <w:bookmarkStart w:id="25" w:name="_Toc507501437"/>
            <w:r>
              <w:lastRenderedPageBreak/>
              <w:t>Study Results</w:t>
            </w:r>
            <w:bookmarkEnd w:id="25"/>
          </w:p>
          <w:p w14:paraId="4BAA0B6C" w14:textId="79CA1080" w:rsidR="00EC2432" w:rsidRPr="000B04D4" w:rsidRDefault="00D11EDB" w:rsidP="000A7C6B">
            <w:r>
              <w:t>No Data</w:t>
            </w:r>
          </w:p>
          <w:bookmarkEnd w:id="22"/>
          <w:bookmarkEnd w:id="23"/>
          <w:bookmarkEnd w:id="24"/>
          <w:p w14:paraId="18D15579" w14:textId="4E413B65" w:rsidR="00EC2432" w:rsidRDefault="00EC2432" w:rsidP="000A7C6B"/>
        </w:tc>
      </w:tr>
    </w:tbl>
    <w:p w14:paraId="7BC974F8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14:paraId="3058DB39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E53CFD4" w14:textId="21233061" w:rsidR="000B1701" w:rsidRDefault="00D11EDB" w:rsidP="00D11EDB">
            <w:pPr>
              <w:pStyle w:val="Heading1"/>
            </w:pPr>
            <w:bookmarkStart w:id="26" w:name="_Toc507501438"/>
            <w:r>
              <w:t>Conclusion</w:t>
            </w:r>
            <w:bookmarkEnd w:id="26"/>
          </w:p>
        </w:tc>
      </w:tr>
    </w:tbl>
    <w:p w14:paraId="0961AB6F" w14:textId="0328A094" w:rsidR="00AC3438" w:rsidRPr="00AC3438" w:rsidRDefault="00AC3438" w:rsidP="00FE0924">
      <w:bookmarkStart w:id="27" w:name="_GoBack"/>
      <w:bookmarkEnd w:id="27"/>
    </w:p>
    <w:sectPr w:rsidR="00AC3438" w:rsidRPr="00AC3438" w:rsidSect="00D11EDB">
      <w:footerReference w:type="defaul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EB54C" w14:textId="77777777" w:rsidR="00D11EDB" w:rsidRDefault="00D11EDB" w:rsidP="00F25CD7">
      <w:pPr>
        <w:spacing w:after="0" w:line="240" w:lineRule="auto"/>
      </w:pPr>
      <w:r>
        <w:separator/>
      </w:r>
    </w:p>
  </w:endnote>
  <w:endnote w:type="continuationSeparator" w:id="0">
    <w:p w14:paraId="24F69CE9" w14:textId="77777777" w:rsidR="00D11EDB" w:rsidRDefault="00D11EDB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14:paraId="1F0D535F" w14:textId="77777777" w:rsidTr="003E1AE9">
      <w:tc>
        <w:tcPr>
          <w:tcW w:w="867" w:type="pct"/>
        </w:tcPr>
        <w:p w14:paraId="7FBAA5DD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74BE1EB5" wp14:editId="3CACFF7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367A0320" w14:textId="70ADA481" w:rsidR="00DC4D2F" w:rsidRDefault="00D11EDB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01D6B593" w14:textId="692C7884" w:rsidR="00DC4D2F" w:rsidRDefault="00D11EDB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SectionAssembly</w:t>
          </w:r>
        </w:p>
      </w:tc>
      <w:tc>
        <w:tcPr>
          <w:tcW w:w="0" w:type="auto"/>
          <w:vAlign w:val="bottom"/>
        </w:tcPr>
        <w:p w14:paraId="25007ECD" w14:textId="226EBC38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11EDB">
            <w:rPr>
              <w:noProof/>
            </w:rPr>
            <w:t>51</w:t>
          </w:r>
          <w:r>
            <w:rPr>
              <w:noProof/>
            </w:rPr>
            <w:fldChar w:fldCharType="end"/>
          </w:r>
        </w:p>
      </w:tc>
    </w:tr>
  </w:tbl>
  <w:p w14:paraId="5D442645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7C22752D" w14:textId="77777777" w:rsidTr="00BF0BC4">
      <w:tc>
        <w:tcPr>
          <w:tcW w:w="1908" w:type="dxa"/>
        </w:tcPr>
        <w:p w14:paraId="54219A9A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53D044ED" wp14:editId="77F11EBF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2834E6AE" w14:textId="3103EB15" w:rsidR="00DC4D2F" w:rsidRDefault="00D11EDB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108267CC" w14:textId="4788D75E" w:rsidR="00DC4D2F" w:rsidRDefault="00D11EDB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SectionAssembly</w:t>
          </w:r>
        </w:p>
      </w:tc>
      <w:tc>
        <w:tcPr>
          <w:tcW w:w="360" w:type="dxa"/>
          <w:vAlign w:val="bottom"/>
        </w:tcPr>
        <w:p w14:paraId="75D4B4A1" w14:textId="6B88993A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11EDB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0F646BE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A6C43" w14:textId="77777777" w:rsidR="00D11EDB" w:rsidRDefault="00D11EDB" w:rsidP="00F25CD7">
      <w:pPr>
        <w:spacing w:after="0" w:line="240" w:lineRule="auto"/>
      </w:pPr>
      <w:r>
        <w:separator/>
      </w:r>
    </w:p>
  </w:footnote>
  <w:footnote w:type="continuationSeparator" w:id="0">
    <w:p w14:paraId="1F4D734D" w14:textId="77777777" w:rsidR="00D11EDB" w:rsidRDefault="00D11EDB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1EDB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1EDB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8DB1"/>
  <w15:docId w15:val="{3F3E0EFE-866B-4177-BA03-527190ED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9D5F3-C019-439B-9AC9-A16409FBE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3</TotalTime>
  <Pages>51</Pages>
  <Words>15579</Words>
  <Characters>88806</Characters>
  <Application>Microsoft Office Word</Application>
  <DocSecurity>0</DocSecurity>
  <Lines>740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104177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fenobus</dc:creator>
  <cp:lastModifiedBy>Fe-Eze Anyafulu</cp:lastModifiedBy>
  <cp:revision>1</cp:revision>
  <dcterms:created xsi:type="dcterms:W3CDTF">2018-02-27T13:25:00Z</dcterms:created>
  <dcterms:modified xsi:type="dcterms:W3CDTF">2018-02-27T13:28:00Z</dcterms:modified>
</cp:coreProperties>
</file>